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65C3" w14:textId="0463B6C6" w:rsidR="009B57B9" w:rsidRPr="00BE4C73" w:rsidRDefault="04A1F035" w:rsidP="04A1F035">
      <w:pPr>
        <w:spacing w:after="0" w:line="259" w:lineRule="auto"/>
        <w:ind w:left="0"/>
        <w:rPr>
          <w:rFonts w:ascii="Calibri" w:eastAsia="Calibri" w:hAnsi="Calibri" w:cs="Times New Roman"/>
          <w:b/>
          <w:bCs/>
          <w:sz w:val="20"/>
          <w:szCs w:val="20"/>
          <w:u w:val="single"/>
        </w:rPr>
      </w:pPr>
      <w:r w:rsidRPr="04A1F035">
        <w:rPr>
          <w:rFonts w:ascii="Calibri" w:eastAsia="Calibri" w:hAnsi="Calibri" w:cs="Times New Roman"/>
          <w:b/>
          <w:bCs/>
          <w:sz w:val="20"/>
          <w:szCs w:val="20"/>
          <w:u w:val="single"/>
        </w:rPr>
        <w:t>OBJECTIVE</w:t>
      </w:r>
      <w:r w:rsidR="00B64F6D">
        <w:rPr>
          <w:rFonts w:ascii="Calibri" w:eastAsia="Calibri" w:hAnsi="Calibri" w:cs="Times New Roman"/>
          <w:b/>
          <w:bCs/>
          <w:sz w:val="20"/>
          <w:szCs w:val="20"/>
          <w:u w:val="single"/>
        </w:rPr>
        <w:t xml:space="preserve"> – Pick Any</w:t>
      </w:r>
    </w:p>
    <w:p w14:paraId="79D64004" w14:textId="5D5A00A7" w:rsidR="00D54E4F" w:rsidRDefault="00D54E4F" w:rsidP="00E6554D">
      <w:pPr>
        <w:pStyle w:val="ListParagraph"/>
        <w:numPr>
          <w:ilvl w:val="0"/>
          <w:numId w:val="15"/>
        </w:numPr>
        <w:spacing w:after="0" w:line="259" w:lineRule="auto"/>
        <w:rPr>
          <w:rFonts w:ascii="Calibri" w:eastAsia="Calibri" w:hAnsi="Calibri" w:cs="Times New Roman"/>
          <w:sz w:val="20"/>
          <w:szCs w:val="20"/>
        </w:rPr>
      </w:pPr>
      <w:r w:rsidRPr="00D54E4F">
        <w:rPr>
          <w:rFonts w:ascii="Calibri" w:eastAsia="Calibri" w:hAnsi="Calibri" w:cs="Times New Roman"/>
          <w:sz w:val="20"/>
          <w:szCs w:val="20"/>
        </w:rPr>
        <w:t>Seeking a challenging and rewarding career as a Linux administrator professional where I can contribute my knowledge and skills for growth and development of the organization.  I am committed to make a change in my career and I will do anything to achieve my objective.  I believe everyone deserves a chance to improve his/her life.  I might not have the right number of experience but what I have is sincerity, dedication and passion to work hard.  So I will make sure I will leave no stones unturned to satisfy my superiors and get the job done.</w:t>
      </w:r>
    </w:p>
    <w:p w14:paraId="661D3384" w14:textId="5BC042F9" w:rsidR="009868CD" w:rsidRDefault="009868CD" w:rsidP="00E6554D">
      <w:pPr>
        <w:pStyle w:val="ListParagraph"/>
        <w:numPr>
          <w:ilvl w:val="0"/>
          <w:numId w:val="15"/>
        </w:numPr>
        <w:spacing w:after="0" w:line="259" w:lineRule="auto"/>
        <w:rPr>
          <w:rFonts w:ascii="Calibri" w:eastAsia="Calibri" w:hAnsi="Calibri" w:cs="Times New Roman"/>
          <w:sz w:val="20"/>
          <w:szCs w:val="20"/>
        </w:rPr>
      </w:pPr>
      <w:r w:rsidRPr="009868CD">
        <w:rPr>
          <w:rFonts w:ascii="Calibri" w:eastAsia="Calibri" w:hAnsi="Calibri" w:cs="Times New Roman"/>
          <w:sz w:val="20"/>
          <w:szCs w:val="20"/>
        </w:rPr>
        <w:t>Hard working, dependable Linux System Administrator seeking position within a growing or strong organization today</w:t>
      </w:r>
    </w:p>
    <w:p w14:paraId="18DEBFE2" w14:textId="0A652A87" w:rsidR="00E6554D" w:rsidRDefault="00E6554D" w:rsidP="00E6554D">
      <w:pPr>
        <w:pStyle w:val="ListParagraph"/>
        <w:numPr>
          <w:ilvl w:val="0"/>
          <w:numId w:val="15"/>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As a Linux Administrator, my objective is to strengthen the company’s applications and system features, configure servers and maintain networks to reinforce the company’s technical performance. Develop tools needed for effective database setup, ensure that Linux environment is performing at its optimum level, manage system backups and provide infrastructure support. To be able to fulfill this, I will utilize the knowledge and expertise I have gained in my years of experience as Linux Administrator I am confident that this objective is possible</w:t>
      </w:r>
    </w:p>
    <w:p w14:paraId="4201CBBF" w14:textId="13577D55" w:rsidR="00E6554D" w:rsidRDefault="00D03F06" w:rsidP="00E6554D">
      <w:pPr>
        <w:pStyle w:val="ListParagraph"/>
        <w:numPr>
          <w:ilvl w:val="0"/>
          <w:numId w:val="15"/>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I am a mid-level Linux System Administrator with 4 years of experience in Linux environment and over 5 of experience in windows looking for an opportunity to further enhance my skillset in administering and maintaining systems. I am highly proficient with configuring/managing user workstations and troubleshooting hardware/software/network issues. With my existing knowledge and expertise, I’m looking to obtain a challenging position associated with new technology</w:t>
      </w:r>
    </w:p>
    <w:p w14:paraId="1E6FF4A2" w14:textId="15CAE919" w:rsidR="00AA0CAD" w:rsidRPr="00E6554D" w:rsidRDefault="00AA0CAD" w:rsidP="00E6554D">
      <w:pPr>
        <w:pStyle w:val="ListParagraph"/>
        <w:numPr>
          <w:ilvl w:val="0"/>
          <w:numId w:val="15"/>
        </w:numPr>
        <w:spacing w:after="0" w:line="259" w:lineRule="auto"/>
        <w:rPr>
          <w:rFonts w:ascii="Calibri" w:eastAsia="Calibri" w:hAnsi="Calibri" w:cs="Times New Roman"/>
          <w:sz w:val="20"/>
          <w:szCs w:val="20"/>
        </w:rPr>
      </w:pPr>
    </w:p>
    <w:p w14:paraId="168446CE" w14:textId="77777777" w:rsidR="009B57B9" w:rsidRPr="00BE4C73" w:rsidRDefault="009B57B9" w:rsidP="009B57B9">
      <w:pPr>
        <w:spacing w:after="0" w:line="259" w:lineRule="auto"/>
        <w:ind w:left="0"/>
        <w:rPr>
          <w:rFonts w:ascii="Calibri" w:eastAsia="Calibri" w:hAnsi="Calibri" w:cs="Times New Roman"/>
          <w:b/>
          <w:bCs/>
          <w:sz w:val="20"/>
          <w:szCs w:val="20"/>
          <w:u w:val="single"/>
        </w:rPr>
      </w:pPr>
    </w:p>
    <w:p w14:paraId="6B9D12AB" w14:textId="77777777"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 xml:space="preserve">Education </w:t>
      </w:r>
    </w:p>
    <w:p w14:paraId="03E20F0E" w14:textId="168AA9CF" w:rsidR="009B57B9" w:rsidRPr="00BE4C73" w:rsidRDefault="009B57B9" w:rsidP="009B57B9">
      <w:pPr>
        <w:spacing w:after="0" w:line="259" w:lineRule="auto"/>
        <w:ind w:left="0"/>
        <w:rPr>
          <w:rFonts w:ascii="Calibri" w:eastAsia="Calibri" w:hAnsi="Calibri" w:cs="Times New Roman"/>
          <w:b/>
          <w:sz w:val="20"/>
          <w:szCs w:val="20"/>
        </w:rPr>
      </w:pPr>
      <w:r w:rsidRPr="00BE4C73">
        <w:rPr>
          <w:rFonts w:ascii="Calibri" w:eastAsia="Calibri" w:hAnsi="Calibri" w:cs="Times New Roman"/>
          <w:b/>
          <w:sz w:val="20"/>
          <w:szCs w:val="20"/>
        </w:rPr>
        <w:t>Goodwi</w:t>
      </w:r>
      <w:r w:rsidR="00A869FD" w:rsidRPr="00BE4C73">
        <w:rPr>
          <w:rFonts w:ascii="Calibri" w:eastAsia="Calibri" w:hAnsi="Calibri" w:cs="Times New Roman"/>
          <w:b/>
          <w:sz w:val="20"/>
          <w:szCs w:val="20"/>
        </w:rPr>
        <w:t xml:space="preserve">ll </w:t>
      </w:r>
      <w:r w:rsidRPr="00BE4C73">
        <w:rPr>
          <w:rFonts w:ascii="Calibri" w:eastAsia="Calibri" w:hAnsi="Calibri" w:cs="Times New Roman"/>
          <w:b/>
          <w:sz w:val="20"/>
          <w:szCs w:val="20"/>
        </w:rPr>
        <w:t xml:space="preserve">College </w:t>
      </w:r>
      <w:r w:rsidRPr="00BE4C73">
        <w:rPr>
          <w:rFonts w:ascii="Calibri" w:eastAsia="Calibri" w:hAnsi="Calibri" w:cs="Times New Roman"/>
          <w:b/>
          <w:sz w:val="20"/>
          <w:szCs w:val="20"/>
        </w:rPr>
        <w:tab/>
        <w:t>2002 - 2004</w:t>
      </w:r>
    </w:p>
    <w:p w14:paraId="126832FA"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Assoc. of Science</w:t>
      </w:r>
    </w:p>
    <w:p w14:paraId="42785EB6"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Major: Computer Systems and Technology</w:t>
      </w:r>
    </w:p>
    <w:p w14:paraId="1ED6474F" w14:textId="77777777" w:rsidR="009B57B9" w:rsidRPr="00BE4C73" w:rsidRDefault="009B57B9" w:rsidP="009B57B9">
      <w:pPr>
        <w:spacing w:after="0" w:line="259" w:lineRule="auto"/>
        <w:ind w:left="0"/>
        <w:rPr>
          <w:rFonts w:ascii="Calibri" w:eastAsia="Calibri" w:hAnsi="Calibri" w:cs="Times New Roman"/>
          <w:sz w:val="20"/>
          <w:szCs w:val="20"/>
        </w:rPr>
      </w:pPr>
    </w:p>
    <w:p w14:paraId="1DD718E1" w14:textId="77777777"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CLASSES/COURSES</w:t>
      </w:r>
    </w:p>
    <w:p w14:paraId="5FE243BB"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Professional Linux</w:t>
      </w:r>
      <w:r w:rsidR="002223FA" w:rsidRPr="00BE4C73">
        <w:rPr>
          <w:rFonts w:ascii="Calibri" w:eastAsia="Calibri" w:hAnsi="Calibri" w:cs="Times New Roman"/>
          <w:sz w:val="20"/>
          <w:szCs w:val="20"/>
        </w:rPr>
        <w:t xml:space="preserve"> </w:t>
      </w:r>
      <w:r w:rsidRPr="00BE4C73">
        <w:rPr>
          <w:rFonts w:ascii="Calibri" w:eastAsia="Calibri" w:hAnsi="Calibri" w:cs="Times New Roman"/>
          <w:sz w:val="20"/>
          <w:szCs w:val="20"/>
        </w:rPr>
        <w:t xml:space="preserve">Training: </w:t>
      </w:r>
    </w:p>
    <w:p w14:paraId="064D4E87" w14:textId="4E2740C4" w:rsidR="009B57B9" w:rsidRPr="00BE4C73" w:rsidRDefault="009B57B9" w:rsidP="00BE4C73">
      <w:pPr>
        <w:pStyle w:val="ListParagraph"/>
        <w:numPr>
          <w:ilvl w:val="0"/>
          <w:numId w:val="14"/>
        </w:numPr>
        <w:spacing w:after="0" w:line="259" w:lineRule="auto"/>
        <w:rPr>
          <w:rFonts w:ascii="Calibri" w:eastAsia="Calibri" w:hAnsi="Calibri" w:cs="Times New Roman"/>
          <w:b/>
          <w:bCs/>
          <w:sz w:val="20"/>
          <w:szCs w:val="20"/>
          <w:u w:val="single"/>
        </w:rPr>
      </w:pPr>
      <w:r w:rsidRPr="00BE4C73">
        <w:rPr>
          <w:rFonts w:ascii="Calibri" w:eastAsia="Calibri" w:hAnsi="Calibri" w:cs="Times New Roman"/>
          <w:sz w:val="20"/>
          <w:szCs w:val="20"/>
        </w:rPr>
        <w:t>Complete Linux Training Course – udemy.com</w:t>
      </w:r>
    </w:p>
    <w:p w14:paraId="5ECA529B" w14:textId="70BFA927" w:rsidR="009B57B9" w:rsidRDefault="009B57B9" w:rsidP="009B57B9">
      <w:pPr>
        <w:spacing w:after="0" w:line="259" w:lineRule="auto"/>
        <w:ind w:left="0"/>
        <w:rPr>
          <w:rFonts w:ascii="Calibri" w:eastAsia="Calibri" w:hAnsi="Calibri" w:cs="Times New Roman"/>
          <w:b/>
          <w:bCs/>
          <w:sz w:val="20"/>
          <w:szCs w:val="20"/>
          <w:u w:val="single"/>
        </w:rPr>
      </w:pPr>
    </w:p>
    <w:p w14:paraId="03C925D9" w14:textId="1DCFD7ED" w:rsidR="00D03F06" w:rsidRDefault="00D03F06" w:rsidP="009B57B9">
      <w:pPr>
        <w:spacing w:after="0" w:line="259" w:lineRule="auto"/>
        <w:ind w:left="0"/>
        <w:rPr>
          <w:rFonts w:ascii="Calibri" w:eastAsia="Calibri" w:hAnsi="Calibri" w:cs="Times New Roman"/>
          <w:b/>
          <w:bCs/>
          <w:sz w:val="20"/>
          <w:szCs w:val="20"/>
          <w:u w:val="single"/>
        </w:rPr>
      </w:pPr>
      <w:r>
        <w:rPr>
          <w:rFonts w:ascii="Calibri" w:eastAsia="Calibri" w:hAnsi="Calibri" w:cs="Times New Roman"/>
          <w:b/>
          <w:bCs/>
          <w:sz w:val="20"/>
          <w:szCs w:val="20"/>
          <w:u w:val="single"/>
        </w:rPr>
        <w:t>AWARDS/RECOGNITIONS:</w:t>
      </w:r>
    </w:p>
    <w:p w14:paraId="499B4FE0" w14:textId="5951B629" w:rsidR="00D03F06" w:rsidRPr="00D03F06" w:rsidRDefault="00D03F06" w:rsidP="00D03F06">
      <w:pPr>
        <w:pStyle w:val="ListParagraph"/>
        <w:numPr>
          <w:ilvl w:val="0"/>
          <w:numId w:val="14"/>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Employee of the Month</w:t>
      </w:r>
    </w:p>
    <w:p w14:paraId="2EC62BCC" w14:textId="270B8EB1"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w:t>
      </w:r>
      <w:r w:rsidRPr="00D03F06">
        <w:rPr>
          <w:rFonts w:ascii="Calibri" w:eastAsia="Calibri" w:hAnsi="Calibri" w:cs="Times New Roman"/>
          <w:sz w:val="20"/>
          <w:szCs w:val="20"/>
        </w:rPr>
        <w:t>The Extra Mile</w:t>
      </w:r>
      <w:r>
        <w:rPr>
          <w:rFonts w:ascii="Calibri" w:eastAsia="Calibri" w:hAnsi="Calibri" w:cs="Times New Roman"/>
          <w:sz w:val="20"/>
          <w:szCs w:val="20"/>
        </w:rPr>
        <w:t>” award</w:t>
      </w:r>
    </w:p>
    <w:p w14:paraId="016DEE6D" w14:textId="29D4362E"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Shoutout Employee</w:t>
      </w:r>
    </w:p>
    <w:p w14:paraId="4D2F4B2B" w14:textId="2D2AE197"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Core value recognition</w:t>
      </w:r>
    </w:p>
    <w:p w14:paraId="1FC45B71" w14:textId="4D32D5C5" w:rsidR="00D03F06" w:rsidRDefault="005502CB"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Quality Service Recognition (SQR)</w:t>
      </w:r>
    </w:p>
    <w:p w14:paraId="323FB910" w14:textId="16F9945B" w:rsidR="00037B36" w:rsidRPr="00D03F06" w:rsidRDefault="00037B3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Runner Up award</w:t>
      </w:r>
    </w:p>
    <w:p w14:paraId="4F6A815A" w14:textId="77777777" w:rsidR="00D03F06" w:rsidRDefault="00D03F06" w:rsidP="009B57B9">
      <w:pPr>
        <w:spacing w:after="0" w:line="259" w:lineRule="auto"/>
        <w:ind w:left="0"/>
        <w:rPr>
          <w:rFonts w:ascii="Calibri" w:eastAsia="Calibri" w:hAnsi="Calibri" w:cs="Times New Roman"/>
          <w:b/>
          <w:bCs/>
          <w:sz w:val="20"/>
          <w:szCs w:val="20"/>
          <w:u w:val="single"/>
        </w:rPr>
      </w:pPr>
    </w:p>
    <w:p w14:paraId="12CFDBAE" w14:textId="1C5DA408" w:rsidR="009B57B9" w:rsidRDefault="00BE4C73"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TECHNICAL</w:t>
      </w:r>
      <w:r w:rsidR="009B57B9" w:rsidRPr="00BE4C73">
        <w:rPr>
          <w:rFonts w:ascii="Calibri" w:eastAsia="Calibri" w:hAnsi="Calibri" w:cs="Times New Roman"/>
          <w:b/>
          <w:bCs/>
          <w:sz w:val="20"/>
          <w:szCs w:val="20"/>
          <w:u w:val="single"/>
        </w:rPr>
        <w:t xml:space="preserve"> SKILLS:</w:t>
      </w:r>
    </w:p>
    <w:p w14:paraId="4B2B4DBE" w14:textId="535C6202"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Operating System:</w:t>
      </w:r>
      <w:r w:rsidRPr="00BE4C73">
        <w:rPr>
          <w:rFonts w:ascii="Calibri" w:eastAsia="Calibri" w:hAnsi="Calibri" w:cs="Times New Roman"/>
          <w:sz w:val="20"/>
          <w:szCs w:val="20"/>
        </w:rPr>
        <w:t xml:space="preserve"> CentOS</w:t>
      </w:r>
      <w:r w:rsidR="00DD1716">
        <w:rPr>
          <w:rFonts w:ascii="Calibri" w:eastAsia="Calibri" w:hAnsi="Calibri" w:cs="Times New Roman"/>
          <w:sz w:val="20"/>
          <w:szCs w:val="20"/>
        </w:rPr>
        <w:t>/Redhat</w:t>
      </w:r>
      <w:r w:rsidRPr="00BE4C73">
        <w:rPr>
          <w:rFonts w:ascii="Calibri" w:eastAsia="Calibri" w:hAnsi="Calibri" w:cs="Times New Roman"/>
          <w:sz w:val="20"/>
          <w:szCs w:val="20"/>
        </w:rPr>
        <w:t>, Windows</w:t>
      </w:r>
      <w:r w:rsidR="00DD1716">
        <w:rPr>
          <w:rFonts w:ascii="Calibri" w:eastAsia="Calibri" w:hAnsi="Calibri" w:cs="Times New Roman"/>
          <w:sz w:val="20"/>
          <w:szCs w:val="20"/>
        </w:rPr>
        <w:t xml:space="preserve">, </w:t>
      </w:r>
      <w:r w:rsidR="00DD1716" w:rsidRPr="00DD1716">
        <w:rPr>
          <w:rFonts w:ascii="Calibri" w:eastAsia="Calibri" w:hAnsi="Calibri" w:cs="Times New Roman"/>
          <w:sz w:val="20"/>
          <w:szCs w:val="20"/>
        </w:rPr>
        <w:t>VMWare, Oracle Virtual Box</w:t>
      </w:r>
    </w:p>
    <w:p w14:paraId="57526051"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Computer Languages</w:t>
      </w:r>
      <w:r w:rsidRPr="00BE4C73">
        <w:rPr>
          <w:rFonts w:ascii="Calibri" w:eastAsia="Calibri" w:hAnsi="Calibri" w:cs="Times New Roman"/>
          <w:sz w:val="20"/>
          <w:szCs w:val="20"/>
        </w:rPr>
        <w:t>: Linux scripting in bash</w:t>
      </w:r>
    </w:p>
    <w:p w14:paraId="0E45EBA8" w14:textId="4616EFBE"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Networking</w:t>
      </w:r>
      <w:r w:rsidRPr="00BE4C73">
        <w:rPr>
          <w:rFonts w:ascii="Calibri" w:eastAsia="Calibri" w:hAnsi="Calibri" w:cs="Times New Roman"/>
          <w:sz w:val="20"/>
          <w:szCs w:val="20"/>
        </w:rPr>
        <w:t xml:space="preserve">: Static IP assignment, NIC management, </w:t>
      </w:r>
      <w:r w:rsidR="00DD1716" w:rsidRPr="00DD1716">
        <w:rPr>
          <w:rFonts w:ascii="Calibri" w:eastAsia="Calibri" w:hAnsi="Calibri" w:cs="Times New Roman"/>
          <w:sz w:val="20"/>
          <w:szCs w:val="20"/>
        </w:rPr>
        <w:t>FTP, NFS, NTP/Chronyd, HTTPD, DNS/Bind, rsyslog etc</w:t>
      </w:r>
      <w:r w:rsidR="00DD1716" w:rsidRPr="00BE4C73">
        <w:rPr>
          <w:rFonts w:ascii="Calibri" w:eastAsia="Calibri" w:hAnsi="Calibri" w:cs="Times New Roman"/>
          <w:sz w:val="20"/>
          <w:szCs w:val="20"/>
        </w:rPr>
        <w:t xml:space="preserve"> </w:t>
      </w:r>
      <w:r w:rsidRPr="00BE4C73">
        <w:rPr>
          <w:rFonts w:ascii="Calibri" w:eastAsia="Calibri" w:hAnsi="Calibri" w:cs="Times New Roman"/>
          <w:sz w:val="20"/>
          <w:szCs w:val="20"/>
        </w:rPr>
        <w:t>etc.</w:t>
      </w:r>
    </w:p>
    <w:p w14:paraId="2B6E328C"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Database:</w:t>
      </w:r>
      <w:r w:rsidRPr="00BE4C73">
        <w:rPr>
          <w:rFonts w:ascii="Calibri" w:eastAsia="Calibri" w:hAnsi="Calibri" w:cs="Times New Roman"/>
          <w:sz w:val="20"/>
          <w:szCs w:val="20"/>
        </w:rPr>
        <w:t xml:space="preserve"> Exposure to Microsoft Access or MySQL etc.</w:t>
      </w:r>
    </w:p>
    <w:p w14:paraId="3D95E646" w14:textId="5B275B8C" w:rsidR="009B57B9"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OS Applications</w:t>
      </w:r>
      <w:r w:rsidRPr="00BE4C73">
        <w:rPr>
          <w:rFonts w:ascii="Calibri" w:eastAsia="Calibri" w:hAnsi="Calibri" w:cs="Times New Roman"/>
          <w:sz w:val="20"/>
          <w:szCs w:val="20"/>
        </w:rPr>
        <w:t>: Microsoft Word</w:t>
      </w:r>
      <w:r w:rsidRPr="00BE4C73">
        <w:rPr>
          <w:rFonts w:ascii="Calibri" w:eastAsia="Calibri" w:hAnsi="Calibri" w:cs="Times New Roman"/>
          <w:b/>
          <w:bCs/>
          <w:sz w:val="20"/>
          <w:szCs w:val="20"/>
        </w:rPr>
        <w:t>,</w:t>
      </w:r>
      <w:r w:rsidRPr="00BE4C73">
        <w:rPr>
          <w:rFonts w:ascii="Calibri" w:eastAsia="Calibri" w:hAnsi="Calibri" w:cs="Times New Roman"/>
          <w:sz w:val="20"/>
          <w:szCs w:val="20"/>
        </w:rPr>
        <w:t xml:space="preserve"> Excel, PowerPoint, Linux Sendmail, DNS, SSH, SCP,</w:t>
      </w:r>
      <w:r w:rsidR="00DD1716">
        <w:rPr>
          <w:rFonts w:ascii="Calibri" w:eastAsia="Calibri" w:hAnsi="Calibri" w:cs="Times New Roman"/>
          <w:sz w:val="20"/>
          <w:szCs w:val="20"/>
        </w:rPr>
        <w:t xml:space="preserve"> etc</w:t>
      </w:r>
    </w:p>
    <w:p w14:paraId="3AAFD4DC" w14:textId="566AF1C6" w:rsidR="009B57B9" w:rsidRDefault="009B57B9" w:rsidP="009B57B9">
      <w:pPr>
        <w:spacing w:after="0" w:line="259" w:lineRule="auto"/>
        <w:ind w:left="0"/>
        <w:rPr>
          <w:rFonts w:ascii="Calibri" w:eastAsia="Calibri" w:hAnsi="Calibri" w:cs="Times New Roman"/>
          <w:sz w:val="20"/>
          <w:szCs w:val="20"/>
        </w:rPr>
      </w:pPr>
    </w:p>
    <w:p w14:paraId="694C971F" w14:textId="1EE801E0" w:rsidR="00AA0CAD" w:rsidRPr="00AA0CAD" w:rsidRDefault="00AA0CAD" w:rsidP="00AA0CAD">
      <w:pPr>
        <w:spacing w:after="0" w:line="259" w:lineRule="auto"/>
        <w:ind w:left="0"/>
        <w:rPr>
          <w:rFonts w:ascii="Calibri" w:eastAsia="Calibri" w:hAnsi="Calibri" w:cs="Times New Roman"/>
          <w:b/>
          <w:bCs/>
          <w:sz w:val="20"/>
          <w:szCs w:val="20"/>
          <w:u w:val="single"/>
        </w:rPr>
      </w:pPr>
      <w:r w:rsidRPr="00AA0CAD">
        <w:rPr>
          <w:rFonts w:ascii="Calibri" w:eastAsia="Calibri" w:hAnsi="Calibri" w:cs="Times New Roman"/>
          <w:b/>
          <w:bCs/>
          <w:sz w:val="20"/>
          <w:szCs w:val="20"/>
          <w:u w:val="single"/>
        </w:rPr>
        <w:t>HIGHLIGHTS OF QUALIFICATIONS:</w:t>
      </w:r>
    </w:p>
    <w:p w14:paraId="7052AA85" w14:textId="0533CA78"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lastRenderedPageBreak/>
        <w:t>Remarkable experience in automating rapid provisioning</w:t>
      </w:r>
    </w:p>
    <w:p w14:paraId="2E64B05F" w14:textId="3E32A01F"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Huge knowledge of managing large server environments</w:t>
      </w:r>
    </w:p>
    <w:p w14:paraId="67CEF052" w14:textId="52681144"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Deep knowledge of Symantec Netbackup and virtualization technology</w:t>
      </w:r>
    </w:p>
    <w:p w14:paraId="08E66265" w14:textId="7758437D"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Solid understanding of Linux and web server security</w:t>
      </w:r>
    </w:p>
    <w:p w14:paraId="09595FB0" w14:textId="197F06D7"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Familiarity with SAN &amp; NAS technology</w:t>
      </w:r>
    </w:p>
    <w:p w14:paraId="44B88FBF" w14:textId="251F7973"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Amazing ability to implement projects</w:t>
      </w:r>
    </w:p>
    <w:p w14:paraId="5FCA2400" w14:textId="425652D8"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Excellent customer service and interaction skills</w:t>
      </w:r>
    </w:p>
    <w:p w14:paraId="2D071AD1" w14:textId="77777777" w:rsidR="00AA0CAD" w:rsidRDefault="00AA0CAD" w:rsidP="009B57B9">
      <w:pPr>
        <w:spacing w:after="0" w:line="259" w:lineRule="auto"/>
        <w:ind w:left="0"/>
        <w:rPr>
          <w:rFonts w:ascii="Calibri" w:eastAsia="Calibri" w:hAnsi="Calibri" w:cs="Times New Roman"/>
          <w:b/>
          <w:bCs/>
          <w:sz w:val="20"/>
          <w:szCs w:val="20"/>
          <w:u w:val="single"/>
        </w:rPr>
      </w:pPr>
    </w:p>
    <w:p w14:paraId="0685D610" w14:textId="04B4F426"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Experience</w:t>
      </w:r>
    </w:p>
    <w:p w14:paraId="4851018B" w14:textId="4AB6A98A"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Install and configure Redhat/CentOS linux on virtual environment</w:t>
      </w:r>
    </w:p>
    <w:p w14:paraId="4C2FF35E" w14:textId="21AB9697" w:rsidR="0043074E" w:rsidRPr="002D0ED2" w:rsidRDefault="0043074E" w:rsidP="0043074E">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 xml:space="preserve">Experience in installation, configuration, support of Linux </w:t>
      </w:r>
      <w:r>
        <w:rPr>
          <w:rFonts w:ascii="Calibri" w:eastAsia="Calibri" w:hAnsi="Calibri" w:cs="Times New Roman"/>
          <w:sz w:val="20"/>
          <w:szCs w:val="20"/>
        </w:rPr>
        <w:t xml:space="preserve">(Redhat) and Windows </w:t>
      </w:r>
      <w:r w:rsidRPr="002D0ED2">
        <w:rPr>
          <w:rFonts w:ascii="Calibri" w:eastAsia="Calibri" w:hAnsi="Calibri" w:cs="Times New Roman"/>
          <w:sz w:val="20"/>
          <w:szCs w:val="20"/>
        </w:rPr>
        <w:t>operating systems</w:t>
      </w:r>
    </w:p>
    <w:p w14:paraId="65BEF1EA" w14:textId="695398BD" w:rsidR="0094291B" w:rsidRPr="002D0ED2"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Provide technical support for both hardware and software issues for end-users</w:t>
      </w:r>
    </w:p>
    <w:p w14:paraId="48FCA55F" w14:textId="23EFB728"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Create files and directories at user and root level</w:t>
      </w:r>
    </w:p>
    <w:p w14:paraId="3E46A8FB" w14:textId="744ACE44" w:rsidR="002D0ED2" w:rsidRPr="002D0ED2" w:rsidRDefault="0043074E" w:rsidP="002D0ED2">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Manage</w:t>
      </w:r>
      <w:r w:rsidR="002D0ED2" w:rsidRPr="002D0ED2">
        <w:rPr>
          <w:rFonts w:ascii="Calibri" w:eastAsia="Calibri" w:hAnsi="Calibri" w:cs="Times New Roman"/>
          <w:sz w:val="20"/>
          <w:szCs w:val="20"/>
        </w:rPr>
        <w:t xml:space="preserve"> multiple operating systems and technologies like Linux, Windows and SQL database</w:t>
      </w:r>
    </w:p>
    <w:p w14:paraId="6A7F7140" w14:textId="5022C8D9" w:rsidR="0094291B"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Alert management from the enterprise monitoring tools, escalations from IT Service Desk</w:t>
      </w:r>
    </w:p>
    <w:p w14:paraId="37CD7BA7"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Extensive experience of addressing Linux systems operations center incidents, reporting, analyzing and resolving production issues</w:t>
      </w:r>
    </w:p>
    <w:p w14:paraId="610D80AB" w14:textId="1F5CBAB8"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0" w:name="_Hlk27502326"/>
      <w:r w:rsidRPr="002D0ED2">
        <w:rPr>
          <w:rFonts w:ascii="Calibri" w:eastAsia="Calibri" w:hAnsi="Calibri" w:cs="Times New Roman"/>
          <w:sz w:val="20"/>
          <w:szCs w:val="20"/>
        </w:rPr>
        <w:t>Perform incident analysis like process management, CPU and memory analysis to quickly recover from service interruptions, and to prevent recurring of issues</w:t>
      </w:r>
    </w:p>
    <w:bookmarkEnd w:id="0"/>
    <w:p w14:paraId="5E0E1981"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Filesystem management, system upgrade, software patches using yum and rpm tools</w:t>
      </w:r>
    </w:p>
    <w:p w14:paraId="5DF54D97" w14:textId="0CC10E5A"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1" w:name="_Hlk27502352"/>
      <w:r w:rsidRPr="002D0ED2">
        <w:rPr>
          <w:rFonts w:ascii="Calibri" w:eastAsia="Calibri" w:hAnsi="Calibri" w:cs="Times New Roman"/>
          <w:sz w:val="20"/>
          <w:szCs w:val="20"/>
        </w:rPr>
        <w:t>Experience with logical volume management (LVM), analyzing the disk usage</w:t>
      </w:r>
      <w:r w:rsidR="0043074E">
        <w:rPr>
          <w:rFonts w:ascii="Calibri" w:eastAsia="Calibri" w:hAnsi="Calibri" w:cs="Times New Roman"/>
          <w:sz w:val="20"/>
          <w:szCs w:val="20"/>
        </w:rPr>
        <w:t xml:space="preserve"> and</w:t>
      </w:r>
      <w:r w:rsidRPr="002D0ED2">
        <w:rPr>
          <w:rFonts w:ascii="Calibri" w:eastAsia="Calibri" w:hAnsi="Calibri" w:cs="Times New Roman"/>
          <w:sz w:val="20"/>
          <w:szCs w:val="20"/>
        </w:rPr>
        <w:t xml:space="preserve"> </w:t>
      </w:r>
      <w:r w:rsidR="0043074E">
        <w:rPr>
          <w:rFonts w:ascii="Calibri" w:eastAsia="Calibri" w:hAnsi="Calibri" w:cs="Times New Roman"/>
          <w:sz w:val="20"/>
          <w:szCs w:val="20"/>
        </w:rPr>
        <w:t>create disk</w:t>
      </w:r>
      <w:r w:rsidRPr="002D0ED2">
        <w:rPr>
          <w:rFonts w:ascii="Calibri" w:eastAsia="Calibri" w:hAnsi="Calibri" w:cs="Times New Roman"/>
          <w:sz w:val="20"/>
          <w:szCs w:val="20"/>
        </w:rPr>
        <w:t xml:space="preserve"> partitions</w:t>
      </w:r>
      <w:bookmarkEnd w:id="1"/>
      <w:r w:rsidRPr="002D0ED2">
        <w:rPr>
          <w:rFonts w:ascii="Calibri" w:eastAsia="Calibri" w:hAnsi="Calibri" w:cs="Times New Roman"/>
          <w:sz w:val="20"/>
          <w:szCs w:val="20"/>
        </w:rPr>
        <w:t xml:space="preserve"> </w:t>
      </w:r>
    </w:p>
    <w:p w14:paraId="26AE90FE" w14:textId="521CC91D"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Respond to high volume of support tickets reported by service desks</w:t>
      </w:r>
    </w:p>
    <w:p w14:paraId="399188E2"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Working knowledge of virtualization (VMWare)</w:t>
      </w:r>
    </w:p>
    <w:p w14:paraId="1F3D0D5C"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Experience in file system maintenance like responding to file system alerts, finding the file system usage and analyzing the highest offender and increasing file systems space</w:t>
      </w:r>
    </w:p>
    <w:p w14:paraId="2934C945" w14:textId="7777777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Managing, installing, and, upgrading software packages using YUM and RPM and creating YUM repository files for offline servers</w:t>
      </w:r>
    </w:p>
    <w:p w14:paraId="2B5E8E95" w14:textId="3391CD62" w:rsidR="0043074E"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Perform and </w:t>
      </w:r>
      <w:r w:rsidR="0043074E">
        <w:rPr>
          <w:rFonts w:ascii="Calibri" w:eastAsia="Calibri" w:hAnsi="Calibri" w:cs="Times New Roman"/>
          <w:sz w:val="20"/>
          <w:szCs w:val="20"/>
        </w:rPr>
        <w:t xml:space="preserve">manage </w:t>
      </w:r>
      <w:r w:rsidRPr="0090785F">
        <w:rPr>
          <w:rFonts w:ascii="Calibri" w:eastAsia="Calibri" w:hAnsi="Calibri" w:cs="Times New Roman"/>
          <w:sz w:val="20"/>
          <w:szCs w:val="20"/>
        </w:rPr>
        <w:t>system backups</w:t>
      </w:r>
      <w:r w:rsidR="0094291B">
        <w:rPr>
          <w:rFonts w:ascii="Calibri" w:eastAsia="Calibri" w:hAnsi="Calibri" w:cs="Times New Roman"/>
          <w:sz w:val="20"/>
          <w:szCs w:val="20"/>
        </w:rPr>
        <w:t xml:space="preserve"> and replications</w:t>
      </w:r>
      <w:r w:rsidR="0043074E">
        <w:rPr>
          <w:rFonts w:ascii="Calibri" w:eastAsia="Calibri" w:hAnsi="Calibri" w:cs="Times New Roman"/>
          <w:sz w:val="20"/>
          <w:szCs w:val="20"/>
        </w:rPr>
        <w:t xml:space="preserve"> running on 3</w:t>
      </w:r>
      <w:r w:rsidR="0043074E" w:rsidRPr="0043074E">
        <w:rPr>
          <w:rFonts w:ascii="Calibri" w:eastAsia="Calibri" w:hAnsi="Calibri" w:cs="Times New Roman"/>
          <w:sz w:val="20"/>
          <w:szCs w:val="20"/>
          <w:vertAlign w:val="superscript"/>
        </w:rPr>
        <w:t>rd</w:t>
      </w:r>
      <w:r w:rsidR="0043074E">
        <w:rPr>
          <w:rFonts w:ascii="Calibri" w:eastAsia="Calibri" w:hAnsi="Calibri" w:cs="Times New Roman"/>
          <w:sz w:val="20"/>
          <w:szCs w:val="20"/>
        </w:rPr>
        <w:t xml:space="preserve"> party backup solutions</w:t>
      </w:r>
      <w:r w:rsidR="0094291B">
        <w:rPr>
          <w:rFonts w:ascii="Calibri" w:eastAsia="Calibri" w:hAnsi="Calibri" w:cs="Times New Roman"/>
          <w:sz w:val="20"/>
          <w:szCs w:val="20"/>
        </w:rPr>
        <w:t xml:space="preserve"> and through local RHEL tools (e.g. tarball, gzip, dd etc.)</w:t>
      </w:r>
    </w:p>
    <w:p w14:paraId="478669CC" w14:textId="77777777" w:rsidR="0094291B" w:rsidRPr="002D0ED2"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 xml:space="preserve">Work </w:t>
      </w:r>
      <w:r>
        <w:rPr>
          <w:rFonts w:ascii="Calibri" w:eastAsia="Calibri" w:hAnsi="Calibri" w:cs="Times New Roman"/>
          <w:sz w:val="20"/>
          <w:szCs w:val="20"/>
        </w:rPr>
        <w:t>with Service Desk</w:t>
      </w:r>
      <w:r w:rsidRPr="002D0ED2">
        <w:rPr>
          <w:rFonts w:ascii="Calibri" w:eastAsia="Calibri" w:hAnsi="Calibri" w:cs="Times New Roman"/>
          <w:sz w:val="20"/>
          <w:szCs w:val="20"/>
        </w:rPr>
        <w:t xml:space="preserve"> and other Support teams to quickly resolve high impacting incidents</w:t>
      </w:r>
    </w:p>
    <w:p w14:paraId="7032E63C" w14:textId="0E7ABC41" w:rsidR="0090785F" w:rsidRPr="0090785F" w:rsidRDefault="0043074E"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M</w:t>
      </w:r>
      <w:r w:rsidR="0090785F" w:rsidRPr="0090785F">
        <w:rPr>
          <w:rFonts w:ascii="Calibri" w:eastAsia="Calibri" w:hAnsi="Calibri" w:cs="Times New Roman"/>
          <w:sz w:val="20"/>
          <w:szCs w:val="20"/>
        </w:rPr>
        <w:t>onitor system logs, performance monitoring and capacity planning in anticipation of system resource usage and need</w:t>
      </w:r>
      <w:r>
        <w:rPr>
          <w:rFonts w:ascii="Calibri" w:eastAsia="Calibri" w:hAnsi="Calibri" w:cs="Times New Roman"/>
          <w:sz w:val="20"/>
          <w:szCs w:val="20"/>
        </w:rPr>
        <w:t>s</w:t>
      </w:r>
    </w:p>
    <w:p w14:paraId="6BB77F7C" w14:textId="6938D074"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Monitored systems, networks and infrastructures using </w:t>
      </w:r>
      <w:r w:rsidR="0043074E">
        <w:rPr>
          <w:rFonts w:ascii="Calibri" w:eastAsia="Calibri" w:hAnsi="Calibri" w:cs="Times New Roman"/>
          <w:sz w:val="20"/>
          <w:szCs w:val="20"/>
        </w:rPr>
        <w:t xml:space="preserve">tools such as SiteScope, Zabbix or </w:t>
      </w:r>
      <w:r w:rsidRPr="0090785F">
        <w:rPr>
          <w:rFonts w:ascii="Calibri" w:eastAsia="Calibri" w:hAnsi="Calibri" w:cs="Times New Roman"/>
          <w:sz w:val="20"/>
          <w:szCs w:val="20"/>
        </w:rPr>
        <w:t xml:space="preserve">Nagios </w:t>
      </w:r>
    </w:p>
    <w:p w14:paraId="79A2A344" w14:textId="21D106E5"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Support</w:t>
      </w:r>
      <w:r w:rsidR="0043074E">
        <w:rPr>
          <w:rFonts w:ascii="Calibri" w:eastAsia="Calibri" w:hAnsi="Calibri" w:cs="Times New Roman"/>
          <w:sz w:val="20"/>
          <w:szCs w:val="20"/>
        </w:rPr>
        <w:t xml:space="preserve"> other</w:t>
      </w:r>
      <w:r w:rsidRPr="0090785F">
        <w:rPr>
          <w:rFonts w:ascii="Calibri" w:eastAsia="Calibri" w:hAnsi="Calibri" w:cs="Times New Roman"/>
          <w:sz w:val="20"/>
          <w:szCs w:val="20"/>
        </w:rPr>
        <w:t xml:space="preserve"> RHEL </w:t>
      </w:r>
      <w:r w:rsidR="0043074E">
        <w:rPr>
          <w:rFonts w:ascii="Calibri" w:eastAsia="Calibri" w:hAnsi="Calibri" w:cs="Times New Roman"/>
          <w:sz w:val="20"/>
          <w:szCs w:val="20"/>
        </w:rPr>
        <w:t>versions (5, 6 and 7) running</w:t>
      </w:r>
      <w:r w:rsidRPr="0090785F">
        <w:rPr>
          <w:rFonts w:ascii="Calibri" w:eastAsia="Calibri" w:hAnsi="Calibri" w:cs="Times New Roman"/>
          <w:sz w:val="20"/>
          <w:szCs w:val="20"/>
        </w:rPr>
        <w:t xml:space="preserve"> in production and development environments</w:t>
      </w:r>
    </w:p>
    <w:p w14:paraId="6F5E6535" w14:textId="399FF1E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Setup and administer user and groups accounts along with setting permissions for users</w:t>
      </w:r>
    </w:p>
    <w:p w14:paraId="135D85B0" w14:textId="6251ADE3"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Limit user account privileges by configuring sudoers</w:t>
      </w:r>
    </w:p>
    <w:p w14:paraId="7005FD43" w14:textId="022CE0D6"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Performed kernel tuning based on the applications to be installed and the number of users</w:t>
      </w:r>
    </w:p>
    <w:p w14:paraId="73DCB528" w14:textId="77777777" w:rsidR="0094291B" w:rsidRPr="0090785F" w:rsidRDefault="0094291B" w:rsidP="0094291B">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w:t>
      </w:r>
      <w:r>
        <w:rPr>
          <w:rFonts w:ascii="Calibri" w:eastAsia="Calibri" w:hAnsi="Calibri" w:cs="Times New Roman"/>
          <w:sz w:val="20"/>
          <w:szCs w:val="20"/>
        </w:rPr>
        <w:t>c</w:t>
      </w:r>
      <w:r w:rsidRPr="0090785F">
        <w:rPr>
          <w:rFonts w:ascii="Calibri" w:eastAsia="Calibri" w:hAnsi="Calibri" w:cs="Times New Roman"/>
          <w:sz w:val="20"/>
          <w:szCs w:val="20"/>
        </w:rPr>
        <w:t>h</w:t>
      </w:r>
      <w:r>
        <w:rPr>
          <w:rFonts w:ascii="Calibri" w:eastAsia="Calibri" w:hAnsi="Calibri" w:cs="Times New Roman"/>
          <w:sz w:val="20"/>
          <w:szCs w:val="20"/>
        </w:rPr>
        <w:t>ed</w:t>
      </w:r>
      <w:r w:rsidRPr="0090785F">
        <w:rPr>
          <w:rFonts w:ascii="Calibri" w:eastAsia="Calibri" w:hAnsi="Calibri" w:cs="Times New Roman"/>
          <w:sz w:val="20"/>
          <w:szCs w:val="20"/>
        </w:rPr>
        <w:t>ule various regular, periodic, future and queue tasks by using crontab</w:t>
      </w:r>
    </w:p>
    <w:p w14:paraId="30D1F9B0" w14:textId="671B8035"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E</w:t>
      </w:r>
      <w:r w:rsidR="0090785F" w:rsidRPr="0090785F">
        <w:rPr>
          <w:rFonts w:ascii="Calibri" w:eastAsia="Calibri" w:hAnsi="Calibri" w:cs="Times New Roman"/>
          <w:sz w:val="20"/>
          <w:szCs w:val="20"/>
        </w:rPr>
        <w:t>nabl</w:t>
      </w:r>
      <w:r>
        <w:rPr>
          <w:rFonts w:ascii="Calibri" w:eastAsia="Calibri" w:hAnsi="Calibri" w:cs="Times New Roman"/>
          <w:sz w:val="20"/>
          <w:szCs w:val="20"/>
        </w:rPr>
        <w:t>e</w:t>
      </w:r>
      <w:r w:rsidR="0090785F" w:rsidRPr="0090785F">
        <w:rPr>
          <w:rFonts w:ascii="Calibri" w:eastAsia="Calibri" w:hAnsi="Calibri" w:cs="Times New Roman"/>
          <w:sz w:val="20"/>
          <w:szCs w:val="20"/>
        </w:rPr>
        <w:t xml:space="preserve"> system logging and network logging of servers for maintenance</w:t>
      </w:r>
    </w:p>
    <w:p w14:paraId="0264A2A4" w14:textId="65B401C9"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Work on shell scripts for CPU usage, Memory consumption and number of I/O to collect performance stats and troubleshoot issues on RHEL 5/6/7</w:t>
      </w:r>
    </w:p>
    <w:p w14:paraId="69C02EEA" w14:textId="4B879671"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Install and configur</w:t>
      </w:r>
      <w:r w:rsidR="0094291B">
        <w:rPr>
          <w:rFonts w:ascii="Calibri" w:eastAsia="Calibri" w:hAnsi="Calibri" w:cs="Times New Roman"/>
          <w:sz w:val="20"/>
          <w:szCs w:val="20"/>
        </w:rPr>
        <w:t>e</w:t>
      </w:r>
      <w:r w:rsidRPr="0090785F">
        <w:rPr>
          <w:rFonts w:ascii="Calibri" w:eastAsia="Calibri" w:hAnsi="Calibri" w:cs="Times New Roman"/>
          <w:sz w:val="20"/>
          <w:szCs w:val="20"/>
        </w:rPr>
        <w:t xml:space="preserve"> SSH key-based authentication</w:t>
      </w:r>
    </w:p>
    <w:p w14:paraId="566A73A4" w14:textId="1A32C900"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Managed break/fixes</w:t>
      </w:r>
      <w:r w:rsidR="0094291B">
        <w:rPr>
          <w:rFonts w:ascii="Calibri" w:eastAsia="Calibri" w:hAnsi="Calibri" w:cs="Times New Roman"/>
          <w:sz w:val="20"/>
          <w:szCs w:val="20"/>
        </w:rPr>
        <w:t xml:space="preserve"> through ticketing solutions</w:t>
      </w:r>
    </w:p>
    <w:p w14:paraId="4CE33EAF" w14:textId="52A90980"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lastRenderedPageBreak/>
        <w:t>Deploy</w:t>
      </w:r>
      <w:r w:rsidR="0094291B">
        <w:rPr>
          <w:rFonts w:ascii="Calibri" w:eastAsia="Calibri" w:hAnsi="Calibri" w:cs="Times New Roman"/>
          <w:sz w:val="20"/>
          <w:szCs w:val="20"/>
        </w:rPr>
        <w:t xml:space="preserve"> and manage</w:t>
      </w:r>
      <w:r w:rsidRPr="0090785F">
        <w:rPr>
          <w:rFonts w:ascii="Calibri" w:eastAsia="Calibri" w:hAnsi="Calibri" w:cs="Times New Roman"/>
          <w:sz w:val="20"/>
          <w:szCs w:val="20"/>
        </w:rPr>
        <w:t xml:space="preserve"> Linux VMs on ESXi server using vSphere client</w:t>
      </w:r>
    </w:p>
    <w:p w14:paraId="286F5EE8" w14:textId="4B2BEBE4"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I</w:t>
      </w:r>
      <w:r w:rsidR="0090785F" w:rsidRPr="0090785F">
        <w:rPr>
          <w:rFonts w:ascii="Calibri" w:eastAsia="Calibri" w:hAnsi="Calibri" w:cs="Times New Roman"/>
          <w:sz w:val="20"/>
          <w:szCs w:val="20"/>
        </w:rPr>
        <w:t xml:space="preserve">nstall, administer and troubleshoot NFS, DNS, </w:t>
      </w:r>
      <w:r>
        <w:rPr>
          <w:rFonts w:ascii="Calibri" w:eastAsia="Calibri" w:hAnsi="Calibri" w:cs="Times New Roman"/>
          <w:sz w:val="20"/>
          <w:szCs w:val="20"/>
        </w:rPr>
        <w:t>and FTP servers</w:t>
      </w:r>
    </w:p>
    <w:p w14:paraId="5398C578" w14:textId="48A7637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bookmarkStart w:id="2" w:name="_Hlk27502415"/>
      <w:r w:rsidRPr="0090785F">
        <w:rPr>
          <w:rFonts w:ascii="Calibri" w:eastAsia="Calibri" w:hAnsi="Calibri" w:cs="Times New Roman"/>
          <w:sz w:val="20"/>
          <w:szCs w:val="20"/>
        </w:rPr>
        <w:t xml:space="preserve">Provide </w:t>
      </w:r>
      <w:r w:rsidR="0094291B">
        <w:rPr>
          <w:rFonts w:ascii="Calibri" w:eastAsia="Calibri" w:hAnsi="Calibri" w:cs="Times New Roman"/>
          <w:sz w:val="20"/>
          <w:szCs w:val="20"/>
        </w:rPr>
        <w:t xml:space="preserve">ongoing </w:t>
      </w:r>
      <w:r w:rsidRPr="0090785F">
        <w:rPr>
          <w:rFonts w:ascii="Calibri" w:eastAsia="Calibri" w:hAnsi="Calibri" w:cs="Times New Roman"/>
          <w:sz w:val="20"/>
          <w:szCs w:val="20"/>
        </w:rPr>
        <w:t xml:space="preserve">support </w:t>
      </w:r>
      <w:r w:rsidR="0094291B">
        <w:rPr>
          <w:rFonts w:ascii="Calibri" w:eastAsia="Calibri" w:hAnsi="Calibri" w:cs="Times New Roman"/>
          <w:sz w:val="20"/>
          <w:szCs w:val="20"/>
        </w:rPr>
        <w:t xml:space="preserve">on </w:t>
      </w:r>
      <w:r w:rsidRPr="0090785F">
        <w:rPr>
          <w:rFonts w:ascii="Calibri" w:eastAsia="Calibri" w:hAnsi="Calibri" w:cs="Times New Roman"/>
          <w:sz w:val="20"/>
          <w:szCs w:val="20"/>
        </w:rPr>
        <w:t>networking services and protocols such as TCP/IP, NIS, DNS, NFS, LDAP, FTP, SSH, SNMP, SSL, and HTTP</w:t>
      </w:r>
    </w:p>
    <w:bookmarkEnd w:id="2"/>
    <w:p w14:paraId="26DC689C" w14:textId="4821D3FF"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Implementation and Integration of NTP for</w:t>
      </w:r>
      <w:r w:rsidR="0094291B">
        <w:rPr>
          <w:rFonts w:ascii="Calibri" w:eastAsia="Calibri" w:hAnsi="Calibri" w:cs="Times New Roman"/>
          <w:sz w:val="20"/>
          <w:szCs w:val="20"/>
        </w:rPr>
        <w:t xml:space="preserve"> time</w:t>
      </w:r>
      <w:r w:rsidRPr="0090785F">
        <w:rPr>
          <w:rFonts w:ascii="Calibri" w:eastAsia="Calibri" w:hAnsi="Calibri" w:cs="Times New Roman"/>
          <w:sz w:val="20"/>
          <w:szCs w:val="20"/>
        </w:rPr>
        <w:t xml:space="preserve"> synchronization</w:t>
      </w:r>
      <w:r w:rsidR="0094291B">
        <w:rPr>
          <w:rFonts w:ascii="Calibri" w:eastAsia="Calibri" w:hAnsi="Calibri" w:cs="Times New Roman"/>
          <w:sz w:val="20"/>
          <w:szCs w:val="20"/>
        </w:rPr>
        <w:t xml:space="preserve"> (ntp and chronyd)</w:t>
      </w:r>
    </w:p>
    <w:p w14:paraId="70A5DE3E" w14:textId="39F73252"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 server refresh and maintain server integrity by configuring firewall rules for network communication</w:t>
      </w:r>
    </w:p>
    <w:p w14:paraId="264BEBDB" w14:textId="2BFFD783"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Configur</w:t>
      </w:r>
      <w:r w:rsidR="0094291B">
        <w:rPr>
          <w:rFonts w:ascii="Calibri" w:eastAsia="Calibri" w:hAnsi="Calibri" w:cs="Times New Roman"/>
          <w:sz w:val="20"/>
          <w:szCs w:val="20"/>
        </w:rPr>
        <w:t>e</w:t>
      </w:r>
      <w:r w:rsidRPr="0090785F">
        <w:rPr>
          <w:rFonts w:ascii="Calibri" w:eastAsia="Calibri" w:hAnsi="Calibri" w:cs="Times New Roman"/>
          <w:sz w:val="20"/>
          <w:szCs w:val="20"/>
        </w:rPr>
        <w:t xml:space="preserve"> dynamic and static network settings for IPv4 and filter packets</w:t>
      </w:r>
    </w:p>
    <w:p w14:paraId="49A409CC" w14:textId="1D7A122A"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Install</w:t>
      </w:r>
      <w:r w:rsidR="0094291B">
        <w:rPr>
          <w:rFonts w:ascii="Calibri" w:eastAsia="Calibri" w:hAnsi="Calibri" w:cs="Times New Roman"/>
          <w:sz w:val="20"/>
          <w:szCs w:val="20"/>
        </w:rPr>
        <w:t xml:space="preserve">, </w:t>
      </w:r>
      <w:r w:rsidRPr="0090785F">
        <w:rPr>
          <w:rFonts w:ascii="Calibri" w:eastAsia="Calibri" w:hAnsi="Calibri" w:cs="Times New Roman"/>
          <w:sz w:val="20"/>
          <w:szCs w:val="20"/>
        </w:rPr>
        <w:t>configur</w:t>
      </w:r>
      <w:r w:rsidR="0094291B">
        <w:rPr>
          <w:rFonts w:ascii="Calibri" w:eastAsia="Calibri" w:hAnsi="Calibri" w:cs="Times New Roman"/>
          <w:sz w:val="20"/>
          <w:szCs w:val="20"/>
        </w:rPr>
        <w:t>e and manage</w:t>
      </w:r>
      <w:r w:rsidRPr="0090785F">
        <w:rPr>
          <w:rFonts w:ascii="Calibri" w:eastAsia="Calibri" w:hAnsi="Calibri" w:cs="Times New Roman"/>
          <w:sz w:val="20"/>
          <w:szCs w:val="20"/>
        </w:rPr>
        <w:t xml:space="preserve"> Apache </w:t>
      </w:r>
      <w:r w:rsidR="0094291B">
        <w:rPr>
          <w:rFonts w:ascii="Calibri" w:eastAsia="Calibri" w:hAnsi="Calibri" w:cs="Times New Roman"/>
          <w:sz w:val="20"/>
          <w:szCs w:val="20"/>
        </w:rPr>
        <w:t xml:space="preserve">(HTTPD) </w:t>
      </w:r>
      <w:r w:rsidRPr="0090785F">
        <w:rPr>
          <w:rFonts w:ascii="Calibri" w:eastAsia="Calibri" w:hAnsi="Calibri" w:cs="Times New Roman"/>
          <w:sz w:val="20"/>
          <w:szCs w:val="20"/>
        </w:rPr>
        <w:t>on Linux production servers</w:t>
      </w:r>
    </w:p>
    <w:p w14:paraId="3518BDC3" w14:textId="76E50EF2"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 error analysis and recovery, documentation and procedures required for reference</w:t>
      </w:r>
    </w:p>
    <w:p w14:paraId="2E309DF9" w14:textId="1994629A"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bookmarkStart w:id="3" w:name="_Hlk27502440"/>
      <w:r>
        <w:rPr>
          <w:rFonts w:ascii="Calibri" w:eastAsia="Calibri" w:hAnsi="Calibri" w:cs="Times New Roman"/>
          <w:sz w:val="20"/>
          <w:szCs w:val="20"/>
        </w:rPr>
        <w:t>Provide</w:t>
      </w:r>
      <w:r w:rsidR="0090785F" w:rsidRPr="0090785F">
        <w:rPr>
          <w:rFonts w:ascii="Calibri" w:eastAsia="Calibri" w:hAnsi="Calibri" w:cs="Times New Roman"/>
          <w:sz w:val="20"/>
          <w:szCs w:val="20"/>
        </w:rPr>
        <w:t xml:space="preserve"> 24x7 on call duties on a rotation basis with the other system engineers as part of incident management</w:t>
      </w:r>
    </w:p>
    <w:bookmarkEnd w:id="3"/>
    <w:p w14:paraId="35FE662F" w14:textId="0EBDF87C"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 xml:space="preserve">Participate in </w:t>
      </w:r>
      <w:r w:rsidR="0090785F" w:rsidRPr="0090785F">
        <w:rPr>
          <w:rFonts w:ascii="Calibri" w:eastAsia="Calibri" w:hAnsi="Calibri" w:cs="Times New Roman"/>
          <w:sz w:val="20"/>
          <w:szCs w:val="20"/>
        </w:rPr>
        <w:t>Change Control Management and documentation of the procedures</w:t>
      </w:r>
    </w:p>
    <w:p w14:paraId="7BA2EAF8" w14:textId="28F2689E"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Experience in decommissioning of servers and monitoring inventory</w:t>
      </w:r>
    </w:p>
    <w:p w14:paraId="341D1A64" w14:textId="445F9DFD"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Install and configured RAID 0/1/5 </w:t>
      </w:r>
      <w:r w:rsidR="0094291B">
        <w:rPr>
          <w:rFonts w:ascii="Calibri" w:eastAsia="Calibri" w:hAnsi="Calibri" w:cs="Times New Roman"/>
          <w:sz w:val="20"/>
          <w:szCs w:val="20"/>
        </w:rPr>
        <w:t>at hardware level</w:t>
      </w:r>
    </w:p>
    <w:p w14:paraId="7024B251" w14:textId="4F16E7A3" w:rsid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Coordinat</w:t>
      </w:r>
      <w:r w:rsidR="0094291B">
        <w:rPr>
          <w:rFonts w:ascii="Calibri" w:eastAsia="Calibri" w:hAnsi="Calibri" w:cs="Times New Roman"/>
          <w:sz w:val="20"/>
          <w:szCs w:val="20"/>
        </w:rPr>
        <w:t>e</w:t>
      </w:r>
      <w:r w:rsidRPr="002D0ED2">
        <w:rPr>
          <w:rFonts w:ascii="Calibri" w:eastAsia="Calibri" w:hAnsi="Calibri" w:cs="Times New Roman"/>
          <w:sz w:val="20"/>
          <w:szCs w:val="20"/>
        </w:rPr>
        <w:t xml:space="preserve"> with Application support, Server Operations, Network Operations, Middleware and Database Support teams in troubleshooting production issues</w:t>
      </w:r>
    </w:p>
    <w:p w14:paraId="3CC13B58" w14:textId="2A08A113" w:rsidR="006726A5"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Communicate system status and coordinate maintenance activities</w:t>
      </w:r>
    </w:p>
    <w:p w14:paraId="28181033" w14:textId="321B311B" w:rsidR="006726A5"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Experience working with SAN storage setup and configurations</w:t>
      </w:r>
      <w:r>
        <w:rPr>
          <w:rFonts w:ascii="Calibri" w:eastAsia="Calibri" w:hAnsi="Calibri" w:cs="Times New Roman"/>
          <w:sz w:val="20"/>
          <w:szCs w:val="20"/>
        </w:rPr>
        <w:t xml:space="preserve"> (Hitachi)</w:t>
      </w:r>
    </w:p>
    <w:p w14:paraId="1B1A3CB5" w14:textId="7903893F" w:rsidR="006726A5" w:rsidRPr="002D0ED2"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Maintain systems by keeping them compliant with company standards for optimum performance and capacity utilization</w:t>
      </w:r>
    </w:p>
    <w:p w14:paraId="4AD9D07A" w14:textId="30ED3F4A"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4" w:name="_Hlk27502477"/>
      <w:r w:rsidRPr="002D0ED2">
        <w:rPr>
          <w:rFonts w:ascii="Calibri" w:eastAsia="Calibri" w:hAnsi="Calibri" w:cs="Times New Roman"/>
          <w:sz w:val="20"/>
          <w:szCs w:val="20"/>
        </w:rPr>
        <w:t>Report issues and communicated effectively with the IT management</w:t>
      </w:r>
    </w:p>
    <w:p w14:paraId="563C7500" w14:textId="0928F46E"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Perform data center operations task following user guides, operational</w:t>
      </w:r>
      <w:bookmarkEnd w:id="4"/>
      <w:r w:rsidRPr="002D0ED2">
        <w:rPr>
          <w:rFonts w:ascii="Calibri" w:eastAsia="Calibri" w:hAnsi="Calibri" w:cs="Times New Roman"/>
          <w:sz w:val="20"/>
          <w:szCs w:val="20"/>
        </w:rPr>
        <w:t xml:space="preserve"> processes and SOPs</w:t>
      </w:r>
    </w:p>
    <w:p w14:paraId="79AD3E5C"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User files permission management including assigning, adding and updating permissions at the file and directory level</w:t>
      </w:r>
    </w:p>
    <w:p w14:paraId="204AB5D2" w14:textId="6F4F3060"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Provision UNIX accounts, groups, and assignment of accounts to groups</w:t>
      </w:r>
    </w:p>
    <w:p w14:paraId="6D2E05B7" w14:textId="301DBA5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Initiate and facilitate technical bridges as per businesses need for command center.</w:t>
      </w:r>
    </w:p>
    <w:p w14:paraId="6B3558E7" w14:textId="63C08810" w:rsidR="009B57B9" w:rsidRPr="00BE4C73" w:rsidRDefault="00BE4C73"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U</w:t>
      </w:r>
      <w:r w:rsidR="009B57B9" w:rsidRPr="00BE4C73">
        <w:rPr>
          <w:rFonts w:ascii="Calibri" w:eastAsia="Calibri" w:hAnsi="Calibri" w:cs="Times New Roman"/>
          <w:sz w:val="20"/>
          <w:szCs w:val="20"/>
        </w:rPr>
        <w:t>se help commands for fast and efficient reference (</w:t>
      </w:r>
      <w:r w:rsidR="009B57B9" w:rsidRPr="00BE4C73">
        <w:rPr>
          <w:rFonts w:ascii="Calibri" w:eastAsia="Calibri" w:hAnsi="Calibri" w:cs="Times New Roman"/>
          <w:i/>
          <w:sz w:val="20"/>
          <w:szCs w:val="20"/>
        </w:rPr>
        <w:t>man, whatis, -help</w:t>
      </w:r>
      <w:r w:rsidR="009B57B9" w:rsidRPr="00BE4C73">
        <w:rPr>
          <w:rFonts w:ascii="Calibri" w:eastAsia="Calibri" w:hAnsi="Calibri" w:cs="Times New Roman"/>
          <w:sz w:val="20"/>
          <w:szCs w:val="20"/>
        </w:rPr>
        <w:t>)</w:t>
      </w:r>
    </w:p>
    <w:p w14:paraId="43D15341" w14:textId="268A6A91"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Everyday use of filters and text processing commands (</w:t>
      </w:r>
      <w:r w:rsidRPr="00BE4C73">
        <w:rPr>
          <w:rFonts w:ascii="Calibri" w:eastAsia="Calibri" w:hAnsi="Calibri" w:cs="Times New Roman"/>
          <w:i/>
          <w:sz w:val="20"/>
          <w:szCs w:val="20"/>
        </w:rPr>
        <w:t>cut, sort, grep, awk, uniq, wc</w:t>
      </w:r>
      <w:r w:rsidRPr="00BE4C73">
        <w:rPr>
          <w:rFonts w:ascii="Calibri" w:eastAsia="Calibri" w:hAnsi="Calibri" w:cs="Times New Roman"/>
          <w:sz w:val="20"/>
          <w:szCs w:val="20"/>
        </w:rPr>
        <w:t>)</w:t>
      </w:r>
    </w:p>
    <w:p w14:paraId="6644861D" w14:textId="52E635C2" w:rsidR="009B57B9" w:rsidRPr="00BE4C73" w:rsidRDefault="00410912" w:rsidP="00BE4C73">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Keep the system secure by m</w:t>
      </w:r>
      <w:r w:rsidR="009B57B9" w:rsidRPr="00BE4C73">
        <w:rPr>
          <w:rFonts w:ascii="Calibri" w:eastAsia="Calibri" w:hAnsi="Calibri" w:cs="Times New Roman"/>
          <w:sz w:val="20"/>
          <w:szCs w:val="20"/>
        </w:rPr>
        <w:t>onitor</w:t>
      </w:r>
      <w:r>
        <w:rPr>
          <w:rFonts w:ascii="Calibri" w:eastAsia="Calibri" w:hAnsi="Calibri" w:cs="Times New Roman"/>
          <w:sz w:val="20"/>
          <w:szCs w:val="20"/>
        </w:rPr>
        <w:t>ing</w:t>
      </w:r>
      <w:r w:rsidR="009B57B9" w:rsidRPr="00BE4C73">
        <w:rPr>
          <w:rFonts w:ascii="Calibri" w:eastAsia="Calibri" w:hAnsi="Calibri" w:cs="Times New Roman"/>
          <w:sz w:val="20"/>
          <w:szCs w:val="20"/>
        </w:rPr>
        <w:t xml:space="preserve"> user activity</w:t>
      </w:r>
      <w:r>
        <w:rPr>
          <w:rFonts w:ascii="Calibri" w:eastAsia="Calibri" w:hAnsi="Calibri" w:cs="Times New Roman"/>
          <w:sz w:val="20"/>
          <w:szCs w:val="20"/>
        </w:rPr>
        <w:t xml:space="preserve"> through secure log messages and tools such as who, last, etc.</w:t>
      </w:r>
    </w:p>
    <w:p w14:paraId="1C872CA1" w14:textId="3E63B5C2" w:rsidR="009B57B9" w:rsidRPr="00BE4C73" w:rsidRDefault="00410912" w:rsidP="00BE4C73">
      <w:pPr>
        <w:pStyle w:val="ListParagraph"/>
        <w:numPr>
          <w:ilvl w:val="0"/>
          <w:numId w:val="12"/>
        </w:numPr>
        <w:spacing w:after="0" w:line="259" w:lineRule="auto"/>
        <w:rPr>
          <w:rFonts w:ascii="Calibri" w:eastAsia="Calibri" w:hAnsi="Calibri" w:cs="Times New Roman"/>
          <w:sz w:val="20"/>
          <w:szCs w:val="20"/>
        </w:rPr>
      </w:pPr>
      <w:bookmarkStart w:id="5" w:name="_Hlk27502523"/>
      <w:r>
        <w:rPr>
          <w:rFonts w:ascii="Calibri" w:eastAsia="Calibri" w:hAnsi="Calibri" w:cs="Times New Roman"/>
          <w:sz w:val="20"/>
          <w:szCs w:val="20"/>
        </w:rPr>
        <w:t>System management</w:t>
      </w:r>
      <w:r w:rsidR="009B57B9" w:rsidRPr="00BE4C73">
        <w:rPr>
          <w:rFonts w:ascii="Calibri" w:eastAsia="Calibri" w:hAnsi="Calibri" w:cs="Times New Roman"/>
          <w:sz w:val="20"/>
          <w:szCs w:val="20"/>
        </w:rPr>
        <w:t xml:space="preserve"> using commands (</w:t>
      </w:r>
      <w:r w:rsidR="009B57B9" w:rsidRPr="00BE4C73">
        <w:rPr>
          <w:rFonts w:ascii="Calibri" w:eastAsia="Calibri" w:hAnsi="Calibri" w:cs="Times New Roman"/>
          <w:i/>
          <w:sz w:val="20"/>
          <w:szCs w:val="20"/>
        </w:rPr>
        <w:t>top, df, dmesg, iostat 1, netstat</w:t>
      </w:r>
      <w:r w:rsidR="009B57B9" w:rsidRPr="00BE4C73">
        <w:rPr>
          <w:rFonts w:ascii="Calibri" w:eastAsia="Calibri" w:hAnsi="Calibri" w:cs="Times New Roman"/>
          <w:sz w:val="20"/>
          <w:szCs w:val="20"/>
        </w:rPr>
        <w:t>)</w:t>
      </w:r>
    </w:p>
    <w:p w14:paraId="723F7FE0" w14:textId="152AEC74"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Setup aliases for ease of management</w:t>
      </w:r>
    </w:p>
    <w:p w14:paraId="0919B1BC" w14:textId="2ABDCF25"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Manage OS network (</w:t>
      </w:r>
      <w:r w:rsidRPr="00BE4C73">
        <w:rPr>
          <w:rFonts w:ascii="Calibri" w:eastAsia="Calibri" w:hAnsi="Calibri" w:cs="Times New Roman"/>
          <w:i/>
          <w:sz w:val="20"/>
          <w:szCs w:val="20"/>
        </w:rPr>
        <w:t>ping, ifconfig, netstat, tcpdump, networking config files</w:t>
      </w:r>
      <w:r w:rsidRPr="00BE4C73">
        <w:rPr>
          <w:rFonts w:ascii="Calibri" w:eastAsia="Calibri" w:hAnsi="Calibri" w:cs="Times New Roman"/>
          <w:sz w:val="20"/>
          <w:szCs w:val="20"/>
        </w:rPr>
        <w:t>)</w:t>
      </w:r>
    </w:p>
    <w:bookmarkEnd w:id="5"/>
    <w:p w14:paraId="76BAFC16" w14:textId="1240A839" w:rsidR="00D03F06" w:rsidRP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Build and manage development and QA environment on cloud services (AWS and Azure)</w:t>
      </w:r>
    </w:p>
    <w:p w14:paraId="20FEEC20" w14:textId="3F73A132" w:rsidR="00D03F06" w:rsidRP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 xml:space="preserve">Troubleshoot issues with VMs running on VMware ESXi 5.5 and 6.0. </w:t>
      </w:r>
    </w:p>
    <w:p w14:paraId="19F34E45" w14:textId="208EDB0C" w:rsid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Troubleshoot and resolve day to day issues using Linux native tools and analytical skills</w:t>
      </w:r>
    </w:p>
    <w:p w14:paraId="223D7026" w14:textId="4F50FF0E"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Install, configure and maintain Windows OS versions 2012 R2 (or later), including OS patching, drivers and hardware firmware</w:t>
      </w:r>
    </w:p>
    <w:p w14:paraId="31C40D06" w14:textId="6B88E28C"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Demonstrate engineering excellence in the design, systems management, automation, patching, deployment, troubleshooting, and performance tuning for Linux based operating systems</w:t>
      </w:r>
    </w:p>
    <w:p w14:paraId="659D7BDE" w14:textId="77149444"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Recommend and implement process improvements and automation to maximize system availability and consistency</w:t>
      </w:r>
    </w:p>
    <w:p w14:paraId="2BDA8D21" w14:textId="5D61944E"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Set strategic direction and manage implementation.</w:t>
      </w:r>
    </w:p>
    <w:p w14:paraId="180EE497" w14:textId="7D67F9C9"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accurate project estimates, while meeting project deadlines</w:t>
      </w:r>
    </w:p>
    <w:p w14:paraId="5ABEE877" w14:textId="18E687A3"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timely, creative and alternative solutions to meet business needs</w:t>
      </w:r>
    </w:p>
    <w:p w14:paraId="2BFD6C8A" w14:textId="73A164DD" w:rsid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significant weeknight and weekend support</w:t>
      </w:r>
    </w:p>
    <w:p w14:paraId="5F953A85" w14:textId="04EF6995" w:rsidR="00410912" w:rsidRDefault="00410912" w:rsidP="00410912">
      <w:pPr>
        <w:pStyle w:val="ListParagraph"/>
        <w:numPr>
          <w:ilvl w:val="0"/>
          <w:numId w:val="12"/>
        </w:numPr>
        <w:spacing w:after="0" w:line="259" w:lineRule="auto"/>
        <w:rPr>
          <w:rFonts w:ascii="Calibri" w:eastAsia="Calibri" w:hAnsi="Calibri" w:cs="Times New Roman"/>
          <w:sz w:val="20"/>
          <w:szCs w:val="20"/>
        </w:rPr>
      </w:pPr>
      <w:bookmarkStart w:id="6" w:name="_Hlk27502501"/>
      <w:r>
        <w:rPr>
          <w:rFonts w:ascii="Calibri" w:eastAsia="Calibri" w:hAnsi="Calibri" w:cs="Times New Roman"/>
          <w:sz w:val="20"/>
          <w:szCs w:val="20"/>
        </w:rPr>
        <w:t>D</w:t>
      </w:r>
      <w:r w:rsidRPr="003C1AA3">
        <w:rPr>
          <w:rFonts w:ascii="Calibri" w:eastAsia="Calibri" w:hAnsi="Calibri" w:cs="Times New Roman"/>
          <w:sz w:val="20"/>
          <w:szCs w:val="20"/>
        </w:rPr>
        <w:t>isplay exceptional people skills and maintained calm demeanor during every interaction</w:t>
      </w:r>
    </w:p>
    <w:p w14:paraId="1B4AA505" w14:textId="6FB21A18" w:rsidR="00410912" w:rsidRPr="00E6554D" w:rsidRDefault="00410912" w:rsidP="00410912">
      <w:pPr>
        <w:pStyle w:val="ListParagraph"/>
        <w:numPr>
          <w:ilvl w:val="0"/>
          <w:numId w:val="12"/>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lastRenderedPageBreak/>
        <w:t>Worked closely with executives/Partners and senior-level management in resolving issues</w:t>
      </w:r>
    </w:p>
    <w:p w14:paraId="3FB4EF3C" w14:textId="46C1355D" w:rsidR="00410912" w:rsidRDefault="008E7596" w:rsidP="00410912">
      <w:pPr>
        <w:pStyle w:val="ListParagraph"/>
        <w:numPr>
          <w:ilvl w:val="0"/>
          <w:numId w:val="12"/>
        </w:numPr>
        <w:spacing w:after="0" w:line="259" w:lineRule="auto"/>
        <w:rPr>
          <w:rFonts w:ascii="Calibri" w:eastAsia="Calibri" w:hAnsi="Calibri" w:cs="Times New Roman"/>
          <w:sz w:val="20"/>
          <w:szCs w:val="20"/>
        </w:rPr>
      </w:pPr>
      <w:bookmarkStart w:id="7" w:name="_Hlk27502842"/>
      <w:bookmarkEnd w:id="6"/>
      <w:r>
        <w:rPr>
          <w:rFonts w:ascii="Calibri" w:eastAsia="Calibri" w:hAnsi="Calibri" w:cs="Times New Roman"/>
          <w:sz w:val="20"/>
          <w:szCs w:val="20"/>
        </w:rPr>
        <w:t>Write and m</w:t>
      </w:r>
      <w:r w:rsidR="003C2221">
        <w:rPr>
          <w:rFonts w:ascii="Calibri" w:eastAsia="Calibri" w:hAnsi="Calibri" w:cs="Times New Roman"/>
          <w:sz w:val="20"/>
          <w:szCs w:val="20"/>
        </w:rPr>
        <w:t>aintain documentation</w:t>
      </w:r>
      <w:r>
        <w:rPr>
          <w:rFonts w:ascii="Calibri" w:eastAsia="Calibri" w:hAnsi="Calibri" w:cs="Times New Roman"/>
          <w:sz w:val="20"/>
          <w:szCs w:val="20"/>
        </w:rPr>
        <w:t xml:space="preserve"> such as instruction guides, troubleshooting procedures, incident process, SOW, Root cause analysis etc.</w:t>
      </w:r>
      <w:bookmarkEnd w:id="7"/>
    </w:p>
    <w:p w14:paraId="41530C54" w14:textId="6CF3ED71" w:rsidR="008E7596" w:rsidRDefault="008E7596" w:rsidP="008E7596">
      <w:pPr>
        <w:pStyle w:val="ListParagraph"/>
        <w:numPr>
          <w:ilvl w:val="0"/>
          <w:numId w:val="12"/>
        </w:numPr>
        <w:rPr>
          <w:rFonts w:ascii="Calibri" w:eastAsia="Calibri" w:hAnsi="Calibri" w:cs="Times New Roman"/>
          <w:sz w:val="20"/>
          <w:szCs w:val="20"/>
        </w:rPr>
      </w:pPr>
      <w:r w:rsidRPr="008E7596">
        <w:rPr>
          <w:rFonts w:ascii="Calibri" w:eastAsia="Calibri" w:hAnsi="Calibri" w:cs="Times New Roman"/>
          <w:sz w:val="20"/>
          <w:szCs w:val="20"/>
        </w:rPr>
        <w:t>Setup aliases, short scripts and links for ease of management</w:t>
      </w:r>
    </w:p>
    <w:p w14:paraId="097E3DF8" w14:textId="77777777"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Educated users on business interruption risk and received their buy in for system standardization and update.</w:t>
      </w:r>
    </w:p>
    <w:p w14:paraId="64E903C1" w14:textId="56A0CE7D" w:rsidR="009868CD" w:rsidRDefault="009868CD" w:rsidP="009868CD">
      <w:pPr>
        <w:pStyle w:val="ListParagraph"/>
        <w:numPr>
          <w:ilvl w:val="0"/>
          <w:numId w:val="12"/>
        </w:numPr>
        <w:rPr>
          <w:rFonts w:ascii="Calibri" w:eastAsia="Calibri" w:hAnsi="Calibri" w:cs="Times New Roman"/>
          <w:sz w:val="20"/>
          <w:szCs w:val="20"/>
        </w:rPr>
      </w:pPr>
      <w:r>
        <w:rPr>
          <w:rFonts w:ascii="Calibri" w:eastAsia="Calibri" w:hAnsi="Calibri" w:cs="Times New Roman"/>
          <w:sz w:val="20"/>
          <w:szCs w:val="20"/>
        </w:rPr>
        <w:t>P</w:t>
      </w:r>
      <w:r w:rsidRPr="009868CD">
        <w:rPr>
          <w:rFonts w:ascii="Calibri" w:eastAsia="Calibri" w:hAnsi="Calibri" w:cs="Times New Roman"/>
          <w:sz w:val="20"/>
          <w:szCs w:val="20"/>
        </w:rPr>
        <w:t>rocess</w:t>
      </w:r>
      <w:r>
        <w:rPr>
          <w:rFonts w:ascii="Calibri" w:eastAsia="Calibri" w:hAnsi="Calibri" w:cs="Times New Roman"/>
          <w:sz w:val="20"/>
          <w:szCs w:val="20"/>
        </w:rPr>
        <w:t xml:space="preserve"> management</w:t>
      </w:r>
      <w:r w:rsidRPr="009868CD">
        <w:rPr>
          <w:rFonts w:ascii="Calibri" w:eastAsia="Calibri" w:hAnsi="Calibri" w:cs="Times New Roman"/>
          <w:sz w:val="20"/>
          <w:szCs w:val="20"/>
        </w:rPr>
        <w:t xml:space="preserve"> for system updates to minimize risk of application failures</w:t>
      </w:r>
    </w:p>
    <w:p w14:paraId="134A87A7" w14:textId="05271780"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Creat</w:t>
      </w:r>
      <w:r>
        <w:rPr>
          <w:rFonts w:ascii="Calibri" w:eastAsia="Calibri" w:hAnsi="Calibri" w:cs="Times New Roman"/>
          <w:sz w:val="20"/>
          <w:szCs w:val="20"/>
        </w:rPr>
        <w:t>ed and manage</w:t>
      </w:r>
      <w:r w:rsidRPr="009868CD">
        <w:rPr>
          <w:rFonts w:ascii="Calibri" w:eastAsia="Calibri" w:hAnsi="Calibri" w:cs="Times New Roman"/>
          <w:sz w:val="20"/>
          <w:szCs w:val="20"/>
        </w:rPr>
        <w:t xml:space="preserve"> Solaris Jumpstart and Linux Kickstart servers and processes to automate and standardize the installation process, reducing installation time by 35% and post-installation errors by 50%</w:t>
      </w:r>
    </w:p>
    <w:p w14:paraId="2B18669F" w14:textId="47BD4418"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Document and implement a disaster recovery plan that included backup schedule policies, regular testing, and off-site recovery plans to ensure data integrity and assurance</w:t>
      </w:r>
    </w:p>
    <w:p w14:paraId="42EA2835" w14:textId="6259B123"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Installed and configured LDAP servers to authenticate between Linux, Apple and Windows environments</w:t>
      </w:r>
    </w:p>
    <w:p w14:paraId="21ECF837" w14:textId="7141E8B4"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Resolve security vulnerabilities by analyzing and recommending improvements in communications and network security at the component level</w:t>
      </w:r>
    </w:p>
    <w:p w14:paraId="1AFB081C" w14:textId="08892F3D"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Ensure business continuity by designing, implementing and testing disaster recovery systems</w:t>
      </w:r>
    </w:p>
    <w:p w14:paraId="25ED7C2F" w14:textId="006E9010"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Manage, monitor and test individual and group user access privileges and security</w:t>
      </w:r>
    </w:p>
    <w:p w14:paraId="2C997907" w14:textId="45B84C9F" w:rsidR="009868CD" w:rsidRPr="008E7596"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Eliminated extended downtime of network and processes by installing and configuring a Nagios server to monitor Windows/Linux servers</w:t>
      </w:r>
    </w:p>
    <w:p w14:paraId="7D28FB8F" w14:textId="77777777" w:rsidR="008E7596" w:rsidRPr="003C1AA3" w:rsidRDefault="008E7596" w:rsidP="008E7596">
      <w:pPr>
        <w:pStyle w:val="ListParagraph"/>
        <w:spacing w:after="0" w:line="259" w:lineRule="auto"/>
        <w:rPr>
          <w:rFonts w:ascii="Calibri" w:eastAsia="Calibri" w:hAnsi="Calibri" w:cs="Times New Roman"/>
          <w:sz w:val="20"/>
          <w:szCs w:val="20"/>
        </w:rPr>
      </w:pPr>
    </w:p>
    <w:p w14:paraId="4FAFE4AD" w14:textId="77777777" w:rsidR="009B57B9" w:rsidRPr="00BE4C73" w:rsidRDefault="009B57B9" w:rsidP="009B57B9">
      <w:pPr>
        <w:spacing w:after="0" w:line="259" w:lineRule="auto"/>
        <w:ind w:left="0"/>
        <w:rPr>
          <w:rFonts w:ascii="Calibri" w:eastAsia="Calibri" w:hAnsi="Calibri" w:cs="Times New Roman"/>
          <w:sz w:val="20"/>
          <w:szCs w:val="20"/>
        </w:rPr>
      </w:pPr>
    </w:p>
    <w:p w14:paraId="3643A7BD" w14:textId="77777777" w:rsidR="009B57B9" w:rsidRPr="00BE4C73" w:rsidRDefault="009B57B9" w:rsidP="009B57B9">
      <w:pPr>
        <w:spacing w:after="0" w:line="259" w:lineRule="auto"/>
        <w:ind w:left="0"/>
        <w:rPr>
          <w:rFonts w:ascii="Calibri" w:eastAsia="Calibri" w:hAnsi="Calibri" w:cs="Times New Roman"/>
          <w:b/>
          <w:bCs/>
          <w:sz w:val="20"/>
          <w:szCs w:val="20"/>
        </w:rPr>
      </w:pPr>
      <w:r w:rsidRPr="00BE4C73">
        <w:rPr>
          <w:rFonts w:ascii="Calibri" w:eastAsia="Calibri" w:hAnsi="Calibri" w:cs="Times New Roman"/>
          <w:b/>
          <w:bCs/>
          <w:sz w:val="20"/>
          <w:szCs w:val="20"/>
        </w:rPr>
        <w:t xml:space="preserve">Guest Services Associate </w:t>
      </w:r>
    </w:p>
    <w:p w14:paraId="5C86BE9F" w14:textId="0ABFE9F7" w:rsidR="009B57B9" w:rsidRPr="00BE4C73" w:rsidRDefault="00A869FD" w:rsidP="009B57B9">
      <w:pPr>
        <w:spacing w:after="0" w:line="259" w:lineRule="auto"/>
        <w:ind w:left="0"/>
        <w:rPr>
          <w:rFonts w:ascii="Calibri" w:eastAsia="Calibri" w:hAnsi="Calibri" w:cs="Times New Roman"/>
          <w:b/>
          <w:bCs/>
          <w:sz w:val="20"/>
          <w:szCs w:val="20"/>
        </w:rPr>
      </w:pPr>
      <w:r w:rsidRPr="00BE4C73">
        <w:rPr>
          <w:rFonts w:ascii="Calibri" w:eastAsia="Calibri" w:hAnsi="Calibri" w:cs="Times New Roman"/>
          <w:b/>
          <w:bCs/>
          <w:sz w:val="20"/>
          <w:szCs w:val="20"/>
        </w:rPr>
        <w:t>ABC</w:t>
      </w:r>
      <w:r w:rsidR="009B57B9" w:rsidRPr="00BE4C73">
        <w:rPr>
          <w:rFonts w:ascii="Calibri" w:eastAsia="Calibri" w:hAnsi="Calibri" w:cs="Times New Roman"/>
          <w:b/>
          <w:bCs/>
          <w:sz w:val="20"/>
          <w:szCs w:val="20"/>
        </w:rPr>
        <w:t xml:space="preserve"> - New York, NY </w:t>
      </w:r>
    </w:p>
    <w:p w14:paraId="384BC61C" w14:textId="0B219694"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December 201</w:t>
      </w:r>
      <w:r w:rsidR="00A869FD" w:rsidRPr="00BE4C73">
        <w:rPr>
          <w:rFonts w:ascii="Calibri" w:eastAsia="Calibri" w:hAnsi="Calibri" w:cs="Times New Roman"/>
          <w:sz w:val="20"/>
          <w:szCs w:val="20"/>
        </w:rPr>
        <w:t>4</w:t>
      </w:r>
      <w:r w:rsidRPr="00BE4C73">
        <w:rPr>
          <w:rFonts w:ascii="Calibri" w:eastAsia="Calibri" w:hAnsi="Calibri" w:cs="Times New Roman"/>
          <w:sz w:val="20"/>
          <w:szCs w:val="20"/>
        </w:rPr>
        <w:t xml:space="preserve"> to </w:t>
      </w:r>
      <w:r w:rsidR="00A869FD" w:rsidRPr="00BE4C73">
        <w:rPr>
          <w:rFonts w:ascii="Calibri" w:eastAsia="Calibri" w:hAnsi="Calibri" w:cs="Times New Roman"/>
          <w:sz w:val="20"/>
          <w:szCs w:val="20"/>
        </w:rPr>
        <w:t>2015</w:t>
      </w:r>
      <w:r w:rsidRPr="00BE4C73">
        <w:rPr>
          <w:rFonts w:ascii="Calibri" w:eastAsia="Calibri" w:hAnsi="Calibri" w:cs="Times New Roman"/>
          <w:sz w:val="20"/>
          <w:szCs w:val="20"/>
        </w:rPr>
        <w:t xml:space="preserve"> </w:t>
      </w:r>
    </w:p>
    <w:p w14:paraId="66F93B28" w14:textId="3F64F352" w:rsidR="003C1AA3" w:rsidRPr="003C1AA3" w:rsidRDefault="003C1AA3" w:rsidP="003C1AA3">
      <w:pPr>
        <w:spacing w:after="0" w:line="259" w:lineRule="auto"/>
        <w:ind w:left="0"/>
        <w:rPr>
          <w:rFonts w:ascii="Calibri" w:eastAsia="Calibri" w:hAnsi="Calibri" w:cs="Times New Roman"/>
          <w:sz w:val="20"/>
          <w:szCs w:val="20"/>
        </w:rPr>
      </w:pPr>
      <w:r w:rsidRPr="003C1AA3">
        <w:rPr>
          <w:rFonts w:ascii="Calibri" w:eastAsia="Calibri" w:hAnsi="Calibri" w:cs="Times New Roman"/>
          <w:sz w:val="20"/>
          <w:szCs w:val="20"/>
        </w:rPr>
        <w:t>TECHNICAL SUPPORT III</w:t>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p>
    <w:p w14:paraId="1CA394CA" w14:textId="3611A575"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Pr>
          <w:rFonts w:ascii="Calibri" w:eastAsia="Calibri" w:hAnsi="Calibri" w:cs="Times New Roman"/>
          <w:sz w:val="20"/>
          <w:szCs w:val="20"/>
        </w:rPr>
        <w:t>A</w:t>
      </w:r>
      <w:r w:rsidRPr="003C1AA3">
        <w:rPr>
          <w:rFonts w:ascii="Calibri" w:eastAsia="Calibri" w:hAnsi="Calibri" w:cs="Times New Roman"/>
          <w:sz w:val="20"/>
          <w:szCs w:val="20"/>
        </w:rPr>
        <w:t>ssist</w:t>
      </w:r>
      <w:r>
        <w:rPr>
          <w:rFonts w:ascii="Calibri" w:eastAsia="Calibri" w:hAnsi="Calibri" w:cs="Times New Roman"/>
          <w:sz w:val="20"/>
          <w:szCs w:val="20"/>
        </w:rPr>
        <w:t>ed</w:t>
      </w:r>
      <w:r w:rsidRPr="003C1AA3">
        <w:rPr>
          <w:rFonts w:ascii="Calibri" w:eastAsia="Calibri" w:hAnsi="Calibri" w:cs="Times New Roman"/>
          <w:sz w:val="20"/>
          <w:szCs w:val="20"/>
        </w:rPr>
        <w:t xml:space="preserve"> customers having hardware, software and networking issues.  </w:t>
      </w:r>
    </w:p>
    <w:p w14:paraId="093B965B" w14:textId="495366D3"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Assist</w:t>
      </w:r>
      <w:r>
        <w:rPr>
          <w:rFonts w:ascii="Calibri" w:eastAsia="Calibri" w:hAnsi="Calibri" w:cs="Times New Roman"/>
          <w:sz w:val="20"/>
          <w:szCs w:val="20"/>
        </w:rPr>
        <w:t>ed</w:t>
      </w:r>
      <w:r w:rsidRPr="003C1AA3">
        <w:rPr>
          <w:rFonts w:ascii="Calibri" w:eastAsia="Calibri" w:hAnsi="Calibri" w:cs="Times New Roman"/>
          <w:sz w:val="20"/>
          <w:szCs w:val="20"/>
        </w:rPr>
        <w:t xml:space="preserve"> business customers with LAN /WAN / Static Ip configuration issues.</w:t>
      </w:r>
    </w:p>
    <w:p w14:paraId="4E03DF19" w14:textId="54F70964"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Troubleshoot customers issues with home health check / node health check tools for possible outages.</w:t>
      </w:r>
    </w:p>
    <w:p w14:paraId="34C42FBC" w14:textId="77777777" w:rsidR="00410912" w:rsidRPr="000860D9" w:rsidRDefault="00410912" w:rsidP="00410912">
      <w:pPr>
        <w:pStyle w:val="ListParagraph"/>
        <w:numPr>
          <w:ilvl w:val="0"/>
          <w:numId w:val="13"/>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Troubleshoot any problems or issues that arise with Windows desktops/laptops from the network drop to the desktop/laptop prioritizing systems infected with viruses</w:t>
      </w:r>
    </w:p>
    <w:p w14:paraId="0592AB36" w14:textId="23EC2748"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Maintain</w:t>
      </w:r>
      <w:r>
        <w:rPr>
          <w:rFonts w:ascii="Calibri" w:eastAsia="Calibri" w:hAnsi="Calibri" w:cs="Times New Roman"/>
          <w:sz w:val="20"/>
          <w:szCs w:val="20"/>
        </w:rPr>
        <w:t>ed</w:t>
      </w:r>
      <w:r w:rsidRPr="003C1AA3">
        <w:rPr>
          <w:rFonts w:ascii="Calibri" w:eastAsia="Calibri" w:hAnsi="Calibri" w:cs="Times New Roman"/>
          <w:sz w:val="20"/>
          <w:szCs w:val="20"/>
        </w:rPr>
        <w:t xml:space="preserve"> updated knowledge of company products and services to better provide customer support and service solutions</w:t>
      </w:r>
    </w:p>
    <w:p w14:paraId="15BC6252" w14:textId="77777777" w:rsidR="00410912" w:rsidRPr="000860D9" w:rsidRDefault="00410912" w:rsidP="00410912">
      <w:pPr>
        <w:pStyle w:val="ListParagraph"/>
        <w:numPr>
          <w:ilvl w:val="0"/>
          <w:numId w:val="13"/>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Load and reload, configure, and update anti-virus and virus scan software on desktop/laptop as required</w:t>
      </w:r>
    </w:p>
    <w:p w14:paraId="66BEE406" w14:textId="1842A011"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 xml:space="preserve">Gathered customer and technology information to determine technical support level; escalated issues to the appropriate department as necessary. </w:t>
      </w:r>
    </w:p>
    <w:p w14:paraId="443E96DE" w14:textId="597DA47F"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Assist</w:t>
      </w:r>
      <w:r>
        <w:rPr>
          <w:rFonts w:ascii="Calibri" w:eastAsia="Calibri" w:hAnsi="Calibri" w:cs="Times New Roman"/>
          <w:sz w:val="20"/>
          <w:szCs w:val="20"/>
        </w:rPr>
        <w:t>ed</w:t>
      </w:r>
      <w:r w:rsidRPr="003C1AA3">
        <w:rPr>
          <w:rFonts w:ascii="Calibri" w:eastAsia="Calibri" w:hAnsi="Calibri" w:cs="Times New Roman"/>
          <w:sz w:val="20"/>
          <w:szCs w:val="20"/>
        </w:rPr>
        <w:t xml:space="preserve"> team members and provide support and solutions to customer queries to meet company objectives.</w:t>
      </w:r>
    </w:p>
    <w:p w14:paraId="1AACE079" w14:textId="59F24530" w:rsidR="009B57B9"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Worked and Assisted various internal projects for company</w:t>
      </w:r>
    </w:p>
    <w:p w14:paraId="4090ABC0" w14:textId="58F055A1"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Break-Fix hardware and software related issues on desktops/laptops workstation and printers.</w:t>
      </w:r>
    </w:p>
    <w:p w14:paraId="0919C962" w14:textId="23B8EFF3"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Configured and deploy desktops/laptops for new hires and IMAC service for office moves.</w:t>
      </w:r>
    </w:p>
    <w:p w14:paraId="3D4F65E8" w14:textId="2BCDAF99"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Created spreadsheet reports regularly as required by manager for asset management, asset information of new hires’ devices, etc.</w:t>
      </w:r>
    </w:p>
    <w:p w14:paraId="2A053CB1" w14:textId="136C5489"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Assisted regional IT teams with Smart Hands support in the facilities such as IDF/MDF closets, Data centers and other related server rooms.</w:t>
      </w:r>
    </w:p>
    <w:p w14:paraId="25F609C0" w14:textId="4A83EAFD"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Imaging and re-imaging desktops/laptops using USB/network.</w:t>
      </w:r>
    </w:p>
    <w:p w14:paraId="6AE0CE1C" w14:textId="03C10752"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Provide deskside support in person, on the phone and remote using LogMeIn, Bomgar and Skype.</w:t>
      </w:r>
    </w:p>
    <w:p w14:paraId="4D4FED53" w14:textId="53814C42"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Utilized Active Directory to add/remove users, unlock accounts and reset passwords.</w:t>
      </w:r>
    </w:p>
    <w:p w14:paraId="0E506B63" w14:textId="048BDBA5" w:rsid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lastRenderedPageBreak/>
        <w:t>Resolve tickets and request in in timely manner</w:t>
      </w:r>
    </w:p>
    <w:p w14:paraId="7C58200E" w14:textId="26675D35"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Set up conference room for presentations, physical Video and Audio Conferencing for end users.</w:t>
      </w:r>
    </w:p>
    <w:p w14:paraId="3E55245F" w14:textId="7DC134CB" w:rsid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Ordered and replaced necessary parts for user’s machines to be in the correct Operational Unit</w:t>
      </w:r>
    </w:p>
    <w:p w14:paraId="10DA774E" w14:textId="732125B3" w:rsidR="0029482E" w:rsidRP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Sustain network integrity, server deployment and securit</w:t>
      </w:r>
      <w:r>
        <w:rPr>
          <w:rFonts w:ascii="Calibri" w:eastAsia="Calibri" w:hAnsi="Calibri" w:cs="Times New Roman"/>
          <w:sz w:val="20"/>
          <w:szCs w:val="20"/>
        </w:rPr>
        <w:t>y</w:t>
      </w:r>
    </w:p>
    <w:p w14:paraId="281FB4C4" w14:textId="59B02F06" w:rsidR="0029482E" w:rsidRP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Actively participate in process improvement initiatives</w:t>
      </w:r>
    </w:p>
    <w:p w14:paraId="78134096" w14:textId="21075AB7" w:rsid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Work cross functionally to develop, implement and support new end user solutions</w:t>
      </w:r>
    </w:p>
    <w:p w14:paraId="322FF061" w14:textId="15B00295" w:rsidR="0029482E" w:rsidRPr="00BE4C73" w:rsidRDefault="0029482E" w:rsidP="0029482E">
      <w:pPr>
        <w:pStyle w:val="ListParagraph"/>
        <w:numPr>
          <w:ilvl w:val="0"/>
          <w:numId w:val="13"/>
        </w:numPr>
        <w:spacing w:after="0" w:line="259" w:lineRule="auto"/>
        <w:rPr>
          <w:rFonts w:ascii="Calibri" w:eastAsia="Calibri" w:hAnsi="Calibri" w:cs="Times New Roman"/>
          <w:sz w:val="20"/>
          <w:szCs w:val="20"/>
        </w:rPr>
      </w:pPr>
      <w:r>
        <w:rPr>
          <w:rFonts w:ascii="Calibri" w:eastAsia="Calibri" w:hAnsi="Calibri" w:cs="Times New Roman"/>
          <w:sz w:val="20"/>
          <w:szCs w:val="20"/>
        </w:rPr>
        <w:t>Assist in m</w:t>
      </w:r>
      <w:r w:rsidRPr="0029482E">
        <w:rPr>
          <w:rFonts w:ascii="Calibri" w:eastAsia="Calibri" w:hAnsi="Calibri" w:cs="Times New Roman"/>
          <w:sz w:val="20"/>
          <w:szCs w:val="20"/>
        </w:rPr>
        <w:t>igrat</w:t>
      </w:r>
      <w:r>
        <w:rPr>
          <w:rFonts w:ascii="Calibri" w:eastAsia="Calibri" w:hAnsi="Calibri" w:cs="Times New Roman"/>
          <w:sz w:val="20"/>
          <w:szCs w:val="20"/>
        </w:rPr>
        <w:t>ion</w:t>
      </w:r>
      <w:r w:rsidRPr="0029482E">
        <w:rPr>
          <w:rFonts w:ascii="Calibri" w:eastAsia="Calibri" w:hAnsi="Calibri" w:cs="Times New Roman"/>
          <w:sz w:val="20"/>
          <w:szCs w:val="20"/>
        </w:rPr>
        <w:t xml:space="preserve"> existing services from physical data centers to AWS cloud</w:t>
      </w:r>
    </w:p>
    <w:p w14:paraId="752C2F70" w14:textId="0B5D0E39" w:rsidR="009B57B9" w:rsidRDefault="009B57B9" w:rsidP="009B57B9">
      <w:pPr>
        <w:spacing w:after="0" w:line="259" w:lineRule="auto"/>
        <w:ind w:left="0"/>
        <w:rPr>
          <w:rFonts w:ascii="Calibri" w:eastAsia="Calibri" w:hAnsi="Calibri" w:cs="Times New Roman"/>
          <w:sz w:val="20"/>
          <w:szCs w:val="20"/>
        </w:rPr>
      </w:pPr>
    </w:p>
    <w:p w14:paraId="0BF7449A" w14:textId="280F7BA6" w:rsidR="006726A5" w:rsidRDefault="006726A5" w:rsidP="009B57B9">
      <w:pPr>
        <w:spacing w:after="0" w:line="259" w:lineRule="auto"/>
        <w:ind w:left="0"/>
        <w:rPr>
          <w:rFonts w:ascii="Calibri" w:eastAsia="Calibri" w:hAnsi="Calibri" w:cs="Times New Roman"/>
          <w:sz w:val="20"/>
          <w:szCs w:val="20"/>
        </w:rPr>
      </w:pPr>
    </w:p>
    <w:p w14:paraId="26FD5CA4" w14:textId="77777777" w:rsidR="006726A5" w:rsidRPr="006726A5" w:rsidRDefault="006726A5" w:rsidP="006726A5">
      <w:pPr>
        <w:spacing w:after="0" w:line="259" w:lineRule="auto"/>
        <w:ind w:left="0"/>
        <w:rPr>
          <w:rFonts w:ascii="Calibri" w:eastAsia="Calibri" w:hAnsi="Calibri" w:cs="Times New Roman"/>
          <w:b/>
          <w:bCs/>
          <w:sz w:val="20"/>
          <w:szCs w:val="20"/>
        </w:rPr>
      </w:pPr>
      <w:r w:rsidRPr="006726A5">
        <w:rPr>
          <w:rFonts w:ascii="Calibri" w:eastAsia="Calibri" w:hAnsi="Calibri" w:cs="Times New Roman"/>
          <w:b/>
          <w:bCs/>
          <w:sz w:val="20"/>
          <w:szCs w:val="20"/>
        </w:rPr>
        <w:t>ADDITIONAL INFORMATION</w:t>
      </w:r>
    </w:p>
    <w:p w14:paraId="60D7B60D" w14:textId="77777777" w:rsidR="006726A5" w:rsidRPr="006726A5" w:rsidRDefault="006726A5" w:rsidP="006726A5">
      <w:pPr>
        <w:spacing w:after="0" w:line="259" w:lineRule="auto"/>
        <w:ind w:left="0"/>
        <w:rPr>
          <w:rFonts w:ascii="Calibri" w:eastAsia="Calibri" w:hAnsi="Calibri" w:cs="Times New Roman"/>
          <w:b/>
          <w:bCs/>
          <w:sz w:val="20"/>
          <w:szCs w:val="20"/>
        </w:rPr>
      </w:pPr>
      <w:r w:rsidRPr="006726A5">
        <w:rPr>
          <w:rFonts w:ascii="Calibri" w:eastAsia="Calibri" w:hAnsi="Calibri" w:cs="Times New Roman"/>
          <w:b/>
          <w:bCs/>
          <w:sz w:val="20"/>
          <w:szCs w:val="20"/>
        </w:rPr>
        <w:t>PERSONAL SKILLS</w:t>
      </w:r>
    </w:p>
    <w:p w14:paraId="4E6FEC96"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Problem Solving Skills</w:t>
      </w:r>
    </w:p>
    <w:p w14:paraId="36D4047E"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Willingness to Learn</w:t>
      </w:r>
    </w:p>
    <w:p w14:paraId="7EBD32FB"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Effective oral and written communication skills</w:t>
      </w:r>
    </w:p>
    <w:p w14:paraId="3B59C5E3"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Strong analytical problem-solving capabilities</w:t>
      </w:r>
    </w:p>
    <w:p w14:paraId="75074F84" w14:textId="0FFCF0A3" w:rsid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Project management skills</w:t>
      </w:r>
    </w:p>
    <w:p w14:paraId="75A858A1" w14:textId="77777777" w:rsidR="009868CD" w:rsidRPr="00BE4C73" w:rsidRDefault="009868CD" w:rsidP="006726A5">
      <w:pPr>
        <w:spacing w:after="0" w:line="259" w:lineRule="auto"/>
        <w:ind w:left="360"/>
        <w:rPr>
          <w:rFonts w:ascii="Calibri" w:eastAsia="Calibri" w:hAnsi="Calibri" w:cs="Times New Roman"/>
          <w:sz w:val="20"/>
          <w:szCs w:val="20"/>
        </w:rPr>
      </w:pPr>
    </w:p>
    <w:sectPr w:rsidR="009868CD" w:rsidRPr="00BE4C73" w:rsidSect="0094328E">
      <w:headerReference w:type="default" r:id="rId8"/>
      <w:footerReference w:type="default" r:id="rId9"/>
      <w:headerReference w:type="first" r:id="rId10"/>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A8A30" w14:textId="77777777" w:rsidR="00551D6E" w:rsidRDefault="00551D6E" w:rsidP="00CC562D">
      <w:pPr>
        <w:spacing w:after="0"/>
      </w:pPr>
      <w:r>
        <w:separator/>
      </w:r>
    </w:p>
  </w:endnote>
  <w:endnote w:type="continuationSeparator" w:id="0">
    <w:p w14:paraId="04700656" w14:textId="77777777" w:rsidR="00551D6E" w:rsidRDefault="00551D6E"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FZYaoTi">
    <w:altName w:val="方正姚体"/>
    <w:panose1 w:val="02010601030101010101"/>
    <w:charset w:val="86"/>
    <w:family w:val="auto"/>
    <w:pitch w:val="variable"/>
    <w:sig w:usb0="00000003"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14:paraId="49B3A979" w14:textId="77777777" w:rsidR="00363129" w:rsidRDefault="00CC562D" w:rsidP="00363129">
        <w:pPr>
          <w:pStyle w:val="Footer"/>
        </w:pPr>
        <w:r>
          <w:fldChar w:fldCharType="begin"/>
        </w:r>
        <w:r>
          <w:instrText xml:space="preserve"> PAGE   \* MERGEFORMAT </w:instrText>
        </w:r>
        <w:r>
          <w:fldChar w:fldCharType="separate"/>
        </w:r>
        <w:r w:rsidR="00BD527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D2F1" w14:textId="77777777" w:rsidR="00551D6E" w:rsidRDefault="00551D6E" w:rsidP="00CC562D">
      <w:pPr>
        <w:spacing w:after="0"/>
      </w:pPr>
      <w:r>
        <w:separator/>
      </w:r>
    </w:p>
  </w:footnote>
  <w:footnote w:type="continuationSeparator" w:id="0">
    <w:p w14:paraId="0CCB4EF5" w14:textId="77777777" w:rsidR="00551D6E" w:rsidRDefault="00551D6E"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Your name:"/>
      <w:tag w:val="Your name:"/>
      <w:id w:val="-1934733010"/>
      <w:placeholder>
        <w:docPart w:val="AD347161D88D4BFA825F92054B7FEBB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D8FC65" w14:textId="7D803DF8" w:rsidR="005E3678" w:rsidRDefault="0056215E" w:rsidP="005E3678">
        <w:pPr>
          <w:pStyle w:val="Title"/>
        </w:pPr>
        <w:r>
          <w:t>Someone Great</w:t>
        </w:r>
      </w:p>
    </w:sdtContent>
  </w:sdt>
  <w:p w14:paraId="55578814" w14:textId="77777777" w:rsidR="005E3678" w:rsidRDefault="00551D6E" w:rsidP="005E3678">
    <w:pPr>
      <w:pStyle w:val="ContactInfo"/>
    </w:pPr>
    <w:sdt>
      <w:sdtPr>
        <w:alias w:val="Address:"/>
        <w:tag w:val="Address:"/>
        <w:id w:val="-1388171015"/>
        <w:placeholder>
          <w:docPart w:val="54A5E3FAD5524AC094AE3CA9D78DFDAC"/>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E3678" w:rsidRPr="00E81174">
          <w:t>Street Address</w:t>
        </w:r>
      </w:sdtContent>
    </w:sdt>
    <w:r w:rsidR="005E3678">
      <w:t xml:space="preserve">, </w:t>
    </w:r>
    <w:sdt>
      <w:sdtPr>
        <w:alias w:val="City, ST ZIP Code:"/>
        <w:tag w:val="City, ST ZIP Code:"/>
        <w:id w:val="34632979"/>
        <w:placeholder>
          <w:docPart w:val="3E5411FF739E42B79A0467CE5FAB715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E3678" w:rsidRPr="00E81174">
          <w:t>City, ST ZIP Code</w:t>
        </w:r>
      </w:sdtContent>
    </w:sdt>
  </w:p>
  <w:p w14:paraId="1A0C5BDB" w14:textId="61285AF9" w:rsidR="00E50F6B" w:rsidRDefault="00551D6E" w:rsidP="005E3678">
    <w:pPr>
      <w:pStyle w:val="ContactInfo"/>
    </w:pPr>
    <w:sdt>
      <w:sdtPr>
        <w:alias w:val="Phone:"/>
        <w:tag w:val="Phone:"/>
        <w:id w:val="2024825804"/>
        <w:placeholder>
          <w:docPart w:val="B9EE0D0D0F8344B38903EE07F9ACD073"/>
        </w:placeholder>
        <w:dataBinding w:prefixMappings="xmlns:ns0='http://schemas.microsoft.com/office/2006/coverPageProps' " w:xpath="/ns0:CoverPageProperties[1]/ns0:CompanyPhone[1]" w:storeItemID="{55AF091B-3C7A-41E3-B477-F2FDAA23CFDA}"/>
        <w15:appearance w15:val="hidden"/>
        <w:text/>
      </w:sdtPr>
      <w:sdtEndPr/>
      <w:sdtContent>
        <w:r w:rsidR="0056215E">
          <w:t>212-000-0000</w:t>
        </w:r>
      </w:sdtContent>
    </w:sdt>
    <w:r w:rsidR="00CC562D">
      <w:rPr>
        <w:noProof/>
      </w:rPr>
      <mc:AlternateContent>
        <mc:Choice Requires="wpg">
          <w:drawing>
            <wp:anchor distT="0" distB="0" distL="114300" distR="114300" simplePos="0" relativeHeight="251660288" behindDoc="1" locked="1" layoutInCell="1" allowOverlap="1" wp14:anchorId="7B563E71" wp14:editId="36A6800B">
              <wp:simplePos x="0" y="0"/>
              <wp:positionH relativeFrom="page">
                <wp:align>center</wp:align>
              </wp:positionH>
              <wp:positionV relativeFrom="page">
                <wp:align>center</wp:align>
              </wp:positionV>
              <wp:extent cx="7168896" cy="9418320"/>
              <wp:effectExtent l="0" t="0" r="10160" b="24765"/>
              <wp:wrapNone/>
              <wp:docPr id="13" name="Group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4" name="Rectangle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xmlns:a14="http://schemas.microsoft.com/office/drawing/2010/main" xmlns:a="http://schemas.openxmlformats.org/drawingml/2006/main">
          <w:pict w14:anchorId="59570576">
            <v:group id="Group 13" style="position:absolute;margin-left:0;margin-top:0;width:564.5pt;height:741.6pt;z-index:-251656192;mso-width-percent:922;mso-height-percent:936;mso-position-horizontal:center;mso-position-horizontal-relative:page;mso-position-vertical:center;mso-position-vertical-relative:page;mso-width-percent:922;mso-height-percent:936" alt="Curved border layout" coordsize="71688,94183" o:spid="_x0000_s1026" w14:anchorId="2D86A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">
              <v:rect id="Rectangle 14" style="position:absolute;width:71654;height:94183;visibility:visible;mso-wrap-style:square;v-text-anchor:middle" o:spid="_x0000_s1027" fillcolor="white [321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4saxAAAANsAAAAPAAAAZHJzL2Rvd25yZXYueG1sRI9BawIx&#10;EIXvBf9DGMFbTaxi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FJTixrEAAAA2wAAAA8A&#10;AAAAAAAAAAAAAAAABwIAAGRycy9kb3ducmV2LnhtbFBLBQYAAAAAAwADALcAAAD4AgAAAAA=&#10;"/>
              <v:shape id="Freeform 15" style="position:absolute;top:95;width:71688;height:12312;visibility:visible;mso-wrap-style:square;v-text-anchor:top" coordsize="11295,2356" o:spid="_x0000_s1028" fillcolor="#ccc0d9 [1303]" stroked="f" path="m11295,c11295,,5647,,,,,,18,2131,,2356,1066,2300,660,788,2131,523,3631,330,7300,853,8827,766,10354,679,10781,160,11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">
                <v:fill type="gradient" opacity="28179f" color2="#ccc0d9 [1303]" focus="100%" o:opacity2="11795f" rotate="t"/>
                <v:path arrowok="t" o:connecttype="custom" o:connectlocs="7168896,0;0,0;0,1231265;1352538,273324;5602465,400318;7168896,0" o:connectangles="0,0,0,0,0,0"/>
              </v:shape>
              <v:shape id="Freeform 16" style="position:absolute;left:952;top:14287;width:69366;height:79896;visibility:visible;mso-wrap-style:square;v-text-anchor:top" coordsize="11098,12745" o:spid="_x0000_s1029" fillcolor="#fabf8f [1945]" stroked="f"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">
                <v:fill type="gradient" opacity="41943f" color2="#fabf8f [1945]" angle="45" focus="100%" rotate="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672CAC4F" w14:textId="08123B7C" w:rsidR="005E3678" w:rsidRDefault="00551D6E" w:rsidP="005E3678">
    <w:pPr>
      <w:pStyle w:val="ContactInfo"/>
    </w:pPr>
    <w:sdt>
      <w:sdtPr>
        <w:alias w:val="Email:"/>
        <w:tag w:val="Email:"/>
        <w:id w:val="1728872440"/>
        <w:placeholder>
          <w:docPart w:val="A5EE49CA75114F2C912B57606F91E493"/>
        </w:placeholder>
        <w:dataBinding w:prefixMappings="xmlns:ns0='http://schemas.microsoft.com/office/2006/coverPageProps' " w:xpath="/ns0:CoverPageProperties[1]/ns0:CompanyEmail[1]" w:storeItemID="{55AF091B-3C7A-41E3-B477-F2FDAA23CFDA}"/>
        <w15:appearance w15:val="hidden"/>
        <w:text/>
      </w:sdtPr>
      <w:sdtEndPr/>
      <w:sdtContent>
        <w:r w:rsidR="0056215E">
          <w:t>someone@smail.com</w:t>
        </w:r>
      </w:sdtContent>
    </w:sdt>
  </w:p>
  <w:sdt>
    <w:sdtPr>
      <w:alias w:val="Website:"/>
      <w:tag w:val="Website:"/>
      <w:id w:val="-1483385653"/>
      <w:placeholder>
        <w:docPart w:val="621F27D324204DD6B2066C99E691F9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7DB450A" w14:textId="77777777" w:rsidR="005E3678" w:rsidRPr="00363129" w:rsidRDefault="005E3678" w:rsidP="005E3678">
        <w:pPr>
          <w:pStyle w:val="ContactInfo"/>
        </w:pPr>
        <w:r>
          <w:t>Website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sz w:val="32"/>
        <w:szCs w:val="32"/>
      </w:rPr>
      <w:alias w:val="Enter your name:"/>
      <w:tag w:val="Enter your name:"/>
      <w:id w:val="-625996017"/>
      <w:placeholder>
        <w:docPart w:val="44F9D8098D064E9D8319A7648977A84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6E24B06" w14:textId="373A6768" w:rsidR="00363129" w:rsidRDefault="0056215E" w:rsidP="00363129">
        <w:pPr>
          <w:pStyle w:val="Title"/>
        </w:pPr>
        <w:r>
          <w:rPr>
            <w:bCs/>
            <w:sz w:val="32"/>
            <w:szCs w:val="32"/>
          </w:rPr>
          <w:t>Someone Great</w:t>
        </w:r>
      </w:p>
    </w:sdtContent>
  </w:sdt>
  <w:p w14:paraId="5264FF2B" w14:textId="79EA326D" w:rsidR="009B57B9" w:rsidRDefault="0056215E" w:rsidP="009B57B9">
    <w:pPr>
      <w:pStyle w:val="ContactInfo"/>
    </w:pPr>
    <w:r>
      <w:t xml:space="preserve">Somewhere </w:t>
    </w:r>
    <w:r w:rsidR="009B57B9" w:rsidRPr="009B57B9">
      <w:t>Hills, NY 1</w:t>
    </w:r>
    <w:r>
      <w:t>0000</w:t>
    </w:r>
  </w:p>
  <w:p w14:paraId="079DF43C" w14:textId="2EEB1185" w:rsidR="00363129" w:rsidRPr="00E81174" w:rsidRDefault="00551D6E" w:rsidP="009B57B9">
    <w:pPr>
      <w:pStyle w:val="ContactInfo"/>
    </w:pPr>
    <w:sdt>
      <w:sdtPr>
        <w:alias w:val="Enter phone:"/>
        <w:tag w:val="Enter phone:"/>
        <w:id w:val="683557046"/>
        <w:placeholder>
          <w:docPart w:val="465A94A4B84149D3B4389DA42ADD4D05"/>
        </w:placeholder>
        <w:dataBinding w:prefixMappings="xmlns:ns0='http://schemas.microsoft.com/office/2006/coverPageProps' " w:xpath="/ns0:CoverPageProperties[1]/ns0:CompanyPhone[1]" w:storeItemID="{55AF091B-3C7A-41E3-B477-F2FDAA23CFDA}"/>
        <w15:appearance w15:val="hidden"/>
        <w:text/>
      </w:sdtPr>
      <w:sdtEndPr/>
      <w:sdtContent>
        <w:r w:rsidR="0056215E">
          <w:t>212</w:t>
        </w:r>
        <w:r w:rsidR="009B57B9">
          <w:t>-</w:t>
        </w:r>
        <w:r w:rsidR="0056215E">
          <w:t>000</w:t>
        </w:r>
        <w:r w:rsidR="009B57B9">
          <w:t>-</w:t>
        </w:r>
        <w:r w:rsidR="0056215E">
          <w:t>0000</w:t>
        </w:r>
      </w:sdtContent>
    </w:sdt>
    <w:r w:rsidR="00CC562D">
      <w:rPr>
        <w:noProof/>
      </w:rPr>
      <mc:AlternateContent>
        <mc:Choice Requires="wpg">
          <w:drawing>
            <wp:anchor distT="0" distB="0" distL="114300" distR="114300" simplePos="0" relativeHeight="251659264" behindDoc="1" locked="1" layoutInCell="1" allowOverlap="1" wp14:anchorId="2C8AFDBD" wp14:editId="6B350A08">
              <wp:simplePos x="0" y="0"/>
              <wp:positionH relativeFrom="page">
                <wp:align>center</wp:align>
              </wp:positionH>
              <wp:positionV relativeFrom="page">
                <wp:align>center</wp:align>
              </wp:positionV>
              <wp:extent cx="7245350" cy="9418320"/>
              <wp:effectExtent l="0" t="0" r="12700" b="15240"/>
              <wp:wrapNone/>
              <wp:docPr id="9" name="Group 9" descr="Curved border layout"/>
              <wp:cNvGraphicFramePr/>
              <a:graphic xmlns:a="http://schemas.openxmlformats.org/drawingml/2006/main">
                <a:graphicData uri="http://schemas.microsoft.com/office/word/2010/wordprocessingGroup">
                  <wpg:wgp>
                    <wpg:cNvGrpSpPr/>
                    <wpg:grpSpPr>
                      <a:xfrm>
                        <a:off x="0" y="0"/>
                        <a:ext cx="7245350" cy="9418320"/>
                        <a:chOff x="0" y="0"/>
                        <a:chExt cx="7245350" cy="9418320"/>
                      </a:xfrm>
                    </wpg:grpSpPr>
                    <wps:wsp>
                      <wps:cNvPr id="10" name="Rectangle 10" descr="Curved border layout"/>
                      <wps:cNvSpPr/>
                      <wps:spPr>
                        <a:xfrm>
                          <a:off x="0" y="0"/>
                          <a:ext cx="7245350"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ED4F5" w14:textId="77777777" w:rsidR="009B57B9" w:rsidRDefault="009B57B9" w:rsidP="009B57B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93600</wp14:pctHeight>
              </wp14:sizeRelV>
            </wp:anchor>
          </w:drawing>
        </mc:Choice>
        <mc:Fallback xmlns:a14="http://schemas.microsoft.com/office/drawing/2010/main" xmlns:a="http://schemas.openxmlformats.org/drawingml/2006/main">
          <w:pict w14:anchorId="5D07630A">
            <v:group id="Group 9" style="position:absolute;left:0;text-align:left;margin-left:0;margin-top:0;width:570.5pt;height:741.6pt;z-index:-251657216;mso-height-percent:936;mso-position-horizontal:center;mso-position-horizontal-relative:page;mso-position-vertical:center;mso-position-vertical-relative:page;mso-height-percent:936" alt="Curved border layout" coordsize="72453,94183" o:spid="_x0000_s1026" w14:anchorId="2C8AFD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">
              <v:rect id="Rectangle 10" style="position:absolute;width:72453;height:94183;visibility:visible;mso-wrap-style:square;v-text-anchor:middle" alt="Curved border layout" o:spid="_x0000_s1027" fillcolor="white [321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">
                <v:textbox>
                  <w:txbxContent>
                    <w:p w:rsidR="009B57B9" w:rsidP="009B57B9" w:rsidRDefault="009B57B9" w14:paraId="672A6659" w14:textId="77777777">
                      <w:pPr>
                        <w:ind w:left="0"/>
                        <w:jc w:val="center"/>
                      </w:pPr>
                    </w:p>
                  </w:txbxContent>
                </v:textbox>
              </v:rect>
              <v:shape id="Freeform 11" style="position:absolute;top:95;width:71688;height:12312;visibility:visible;mso-wrap-style:square;v-text-anchor:top" alt="Curved border layout" coordsize="11295,2356" o:spid="_x0000_s1028" fillcolor="#ccc0d9 [1303]" stroked="f" path="m11295,c11295,,5647,,,,,,18,2131,,2356,1066,2300,660,788,2131,523,3631,330,7300,853,8827,766,10354,679,10781,160,11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">
                <v:fill type="gradient" opacity="28179f" color2="#ccc0d9 [1303]" focus="100%" o:opacity2="11795f" rotate="t"/>
                <v:path arrowok="t" o:connecttype="custom" o:connectlocs="7168896,0;0,0;0,1231265;1352538,273324;5602465,400318;7168896,0" o:connectangles="0,0,0,0,0,0"/>
              </v:shape>
              <v:shape id="Freeform 12" style="position:absolute;left:952;top:14287;width:69366;height:79896;visibility:visible;mso-wrap-style:square;v-text-anchor:top" alt="Curved border layout" coordsize="11098,12745" o:spid="_x0000_s1029" fillcolor="#fabf8f [1945]" stroked="f"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">
                <v:fill type="gradient" opacity="41943f" color2="#fabf8f [1945]" angle="45" focus="100%" rotate="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nter email:"/>
      <w:tag w:val=""/>
      <w:id w:val="-1985455738"/>
      <w:placeholder>
        <w:docPart w:val="11BA0DD809B943F98D2F2D9528570F9C"/>
      </w:placeholder>
      <w:dataBinding w:prefixMappings="xmlns:ns0='http://schemas.microsoft.com/office/2006/coverPageProps' " w:xpath="/ns0:CoverPageProperties[1]/ns0:CompanyEmail[1]" w:storeItemID="{55AF091B-3C7A-41E3-B477-F2FDAA23CFDA}"/>
      <w15:appearance w15:val="hidden"/>
      <w:text/>
    </w:sdtPr>
    <w:sdtEndPr/>
    <w:sdtContent>
      <w:p w14:paraId="51AF4C95" w14:textId="7678F103" w:rsidR="00363129" w:rsidRPr="00363129" w:rsidRDefault="0056215E" w:rsidP="009B57B9">
        <w:pPr>
          <w:pStyle w:val="ContactInfo"/>
        </w:pPr>
        <w:r>
          <w:t>someone</w:t>
        </w:r>
        <w:r w:rsidR="009B57B9">
          <w:t>@</w:t>
        </w:r>
        <w:r>
          <w:t>s</w:t>
        </w:r>
        <w:r w:rsidR="009B57B9">
          <w:t>mail.com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32550"/>
    <w:multiLevelType w:val="hybridMultilevel"/>
    <w:tmpl w:val="680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075D0"/>
    <w:multiLevelType w:val="hybridMultilevel"/>
    <w:tmpl w:val="2148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90989"/>
    <w:multiLevelType w:val="hybridMultilevel"/>
    <w:tmpl w:val="E622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5CA6"/>
    <w:multiLevelType w:val="hybridMultilevel"/>
    <w:tmpl w:val="2E78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C27FC"/>
    <w:multiLevelType w:val="hybridMultilevel"/>
    <w:tmpl w:val="2D54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470"/>
    <w:multiLevelType w:val="hybridMultilevel"/>
    <w:tmpl w:val="CCA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B9"/>
    <w:rsid w:val="0000012A"/>
    <w:rsid w:val="00011689"/>
    <w:rsid w:val="00037B36"/>
    <w:rsid w:val="000860D9"/>
    <w:rsid w:val="000B2507"/>
    <w:rsid w:val="000B4AD8"/>
    <w:rsid w:val="000F4513"/>
    <w:rsid w:val="00120347"/>
    <w:rsid w:val="002223FA"/>
    <w:rsid w:val="00241711"/>
    <w:rsid w:val="00293B83"/>
    <w:rsid w:val="0029482E"/>
    <w:rsid w:val="00296B0D"/>
    <w:rsid w:val="002D0ED2"/>
    <w:rsid w:val="003706B0"/>
    <w:rsid w:val="003C1AA3"/>
    <w:rsid w:val="003C2221"/>
    <w:rsid w:val="00410912"/>
    <w:rsid w:val="0043074E"/>
    <w:rsid w:val="004654C2"/>
    <w:rsid w:val="005502CB"/>
    <w:rsid w:val="00551D6E"/>
    <w:rsid w:val="00556580"/>
    <w:rsid w:val="0056215E"/>
    <w:rsid w:val="0057242C"/>
    <w:rsid w:val="0057335A"/>
    <w:rsid w:val="0058018E"/>
    <w:rsid w:val="005E3678"/>
    <w:rsid w:val="00624536"/>
    <w:rsid w:val="006362CD"/>
    <w:rsid w:val="006501E3"/>
    <w:rsid w:val="006726A5"/>
    <w:rsid w:val="006A3CE7"/>
    <w:rsid w:val="00702FB2"/>
    <w:rsid w:val="007838A0"/>
    <w:rsid w:val="008453B9"/>
    <w:rsid w:val="0087650A"/>
    <w:rsid w:val="008E7596"/>
    <w:rsid w:val="0090785F"/>
    <w:rsid w:val="0092054E"/>
    <w:rsid w:val="0094291B"/>
    <w:rsid w:val="0094328E"/>
    <w:rsid w:val="009868CD"/>
    <w:rsid w:val="009B57B9"/>
    <w:rsid w:val="009C13EB"/>
    <w:rsid w:val="009D6ED8"/>
    <w:rsid w:val="00A0318E"/>
    <w:rsid w:val="00A869FD"/>
    <w:rsid w:val="00AA0CAD"/>
    <w:rsid w:val="00AB43BC"/>
    <w:rsid w:val="00AD0F4D"/>
    <w:rsid w:val="00AD6605"/>
    <w:rsid w:val="00AE3C77"/>
    <w:rsid w:val="00B15BC4"/>
    <w:rsid w:val="00B4473C"/>
    <w:rsid w:val="00B64F6D"/>
    <w:rsid w:val="00B85EB3"/>
    <w:rsid w:val="00B94F42"/>
    <w:rsid w:val="00BC72C0"/>
    <w:rsid w:val="00BD5277"/>
    <w:rsid w:val="00BE4C73"/>
    <w:rsid w:val="00C23BA6"/>
    <w:rsid w:val="00C65F5D"/>
    <w:rsid w:val="00C86B7A"/>
    <w:rsid w:val="00CC562D"/>
    <w:rsid w:val="00CF2F10"/>
    <w:rsid w:val="00D03F06"/>
    <w:rsid w:val="00D127AD"/>
    <w:rsid w:val="00D54E4F"/>
    <w:rsid w:val="00D65B61"/>
    <w:rsid w:val="00D9285E"/>
    <w:rsid w:val="00DA1155"/>
    <w:rsid w:val="00DB33DD"/>
    <w:rsid w:val="00DD1716"/>
    <w:rsid w:val="00E50F6B"/>
    <w:rsid w:val="00E625C5"/>
    <w:rsid w:val="00E6554D"/>
    <w:rsid w:val="00EA7D64"/>
    <w:rsid w:val="00ED4595"/>
    <w:rsid w:val="00F0334B"/>
    <w:rsid w:val="00F66FAD"/>
    <w:rsid w:val="00F812AE"/>
    <w:rsid w:val="00FC7129"/>
    <w:rsid w:val="04A1F0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F99E9"/>
  <w15:chartTrackingRefBased/>
  <w15:docId w15:val="{70BA88DA-8602-4477-9CF8-4DF23E38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Heading1">
    <w:name w:val="heading 1"/>
    <w:basedOn w:val="Normal"/>
    <w:link w:val="Heading1Ch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F66FA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9285E"/>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F66FAD"/>
    <w:rPr>
      <w:rFonts w:asciiTheme="majorHAnsi" w:eastAsiaTheme="majorEastAsia" w:hAnsiTheme="majorHAnsi" w:cstheme="majorBidi"/>
      <w:b/>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styleId="GridTable1Light-Accent2">
    <w:name w:val="Grid Table 1 Light Accent 2"/>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unhideWhenUsed/>
    <w:qFormat/>
    <w:rsid w:val="0092054E"/>
    <w:pPr>
      <w:ind w:left="720"/>
      <w:contextualSpacing/>
    </w:pPr>
  </w:style>
  <w:style w:type="table" w:styleId="ListTable1Light">
    <w:name w:val="List Table 1 Light"/>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styleId="PlainTable1">
    <w:name w:val="Plain Table 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styleId="SmartHyperlink">
    <w:name w:val="Smart Hyperlink"/>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styleId="UnresolvedMention">
    <w:name w:val="Unresolved Mention"/>
    <w:basedOn w:val="DefaultParagraphFon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2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louis001\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F9D8098D064E9D8319A7648977A84D"/>
        <w:category>
          <w:name w:val="General"/>
          <w:gallery w:val="placeholder"/>
        </w:category>
        <w:types>
          <w:type w:val="bbPlcHdr"/>
        </w:types>
        <w:behaviors>
          <w:behavior w:val="content"/>
        </w:behaviors>
        <w:guid w:val="{1CD113E2-0904-46AB-9B95-A885539EAAE4}"/>
      </w:docPartPr>
      <w:docPartBody>
        <w:p w:rsidR="00445BA3" w:rsidRDefault="001B70C4">
          <w:pPr>
            <w:pStyle w:val="44F9D8098D064E9D8319A7648977A84D"/>
          </w:pPr>
          <w:r w:rsidRPr="009A3F06">
            <w:t>Objective</w:t>
          </w:r>
        </w:p>
      </w:docPartBody>
    </w:docPart>
    <w:docPart>
      <w:docPartPr>
        <w:name w:val="465A94A4B84149D3B4389DA42ADD4D05"/>
        <w:category>
          <w:name w:val="General"/>
          <w:gallery w:val="placeholder"/>
        </w:category>
        <w:types>
          <w:type w:val="bbPlcHdr"/>
        </w:types>
        <w:behaviors>
          <w:behavior w:val="content"/>
        </w:behaviors>
        <w:guid w:val="{C9C7C938-39A6-4FF1-BD4A-793A84C415B9}"/>
      </w:docPartPr>
      <w:docPartBody>
        <w:p w:rsidR="00445BA3" w:rsidRDefault="001B70C4">
          <w:pPr>
            <w:pStyle w:val="465A94A4B84149D3B4389DA42ADD4D05"/>
          </w:pPr>
          <w:r>
            <w:t>Enter your name, street address, city and ZIP code, phone number, email address, and website in the header, and then delete this sentence.</w:t>
          </w:r>
        </w:p>
      </w:docPartBody>
    </w:docPart>
    <w:docPart>
      <w:docPartPr>
        <w:name w:val="11BA0DD809B943F98D2F2D9528570F9C"/>
        <w:category>
          <w:name w:val="General"/>
          <w:gallery w:val="placeholder"/>
        </w:category>
        <w:types>
          <w:type w:val="bbPlcHdr"/>
        </w:types>
        <w:behaviors>
          <w:behavior w:val="content"/>
        </w:behaviors>
        <w:guid w:val="{6D42DC40-DDD2-482B-85AD-8AC34D819A48}"/>
      </w:docPartPr>
      <w:docPartBody>
        <w:p w:rsidR="00445BA3" w:rsidRDefault="001B70C4">
          <w:pPr>
            <w:pStyle w:val="11BA0DD809B943F98D2F2D9528570F9C"/>
          </w:pPr>
          <w:r w:rsidRPr="009A3F06">
            <w:t>Skills &amp; Abilities</w:t>
          </w:r>
        </w:p>
      </w:docPartBody>
    </w:docPart>
    <w:docPart>
      <w:docPartPr>
        <w:name w:val="AD347161D88D4BFA825F92054B7FEBB9"/>
        <w:category>
          <w:name w:val="General"/>
          <w:gallery w:val="placeholder"/>
        </w:category>
        <w:types>
          <w:type w:val="bbPlcHdr"/>
        </w:types>
        <w:behaviors>
          <w:behavior w:val="content"/>
        </w:behaviors>
        <w:guid w:val="{576D6307-7BA9-4DE4-9529-BB4DE311FAA1}"/>
      </w:docPartPr>
      <w:docPartBody>
        <w:p w:rsidR="00445BA3" w:rsidRDefault="001B70C4">
          <w:pPr>
            <w:pStyle w:val="AD347161D88D4BFA825F92054B7FEBB9"/>
          </w:pPr>
          <w:r w:rsidRPr="0087650A">
            <w:t>Job Title 1</w:t>
          </w:r>
        </w:p>
      </w:docPartBody>
    </w:docPart>
    <w:docPart>
      <w:docPartPr>
        <w:name w:val="54A5E3FAD5524AC094AE3CA9D78DFDAC"/>
        <w:category>
          <w:name w:val="General"/>
          <w:gallery w:val="placeholder"/>
        </w:category>
        <w:types>
          <w:type w:val="bbPlcHdr"/>
        </w:types>
        <w:behaviors>
          <w:behavior w:val="content"/>
        </w:behaviors>
        <w:guid w:val="{8EB6C8D9-D6CF-4A7D-82DF-A2309CA306D7}"/>
      </w:docPartPr>
      <w:docPartBody>
        <w:p w:rsidR="00445BA3" w:rsidRDefault="001B70C4">
          <w:pPr>
            <w:pStyle w:val="54A5E3FAD5524AC094AE3CA9D78DFDAC"/>
          </w:pPr>
          <w:r w:rsidRPr="0087650A">
            <w:t>Company Name</w:t>
          </w:r>
        </w:p>
      </w:docPartBody>
    </w:docPart>
    <w:docPart>
      <w:docPartPr>
        <w:name w:val="3E5411FF739E42B79A0467CE5FAB715D"/>
        <w:category>
          <w:name w:val="General"/>
          <w:gallery w:val="placeholder"/>
        </w:category>
        <w:types>
          <w:type w:val="bbPlcHdr"/>
        </w:types>
        <w:behaviors>
          <w:behavior w:val="content"/>
        </w:behaviors>
        <w:guid w:val="{03B8B88F-9767-401C-A568-33EFA5B4AF2A}"/>
      </w:docPartPr>
      <w:docPartBody>
        <w:p w:rsidR="00445BA3" w:rsidRDefault="001B70C4">
          <w:pPr>
            <w:pStyle w:val="3E5411FF739E42B79A0467CE5FAB715D"/>
          </w:pPr>
          <w:r w:rsidRPr="009A3F06">
            <w:t>This is the place for a brief summary of your key responsibilities and most stellar accomplishments.</w:t>
          </w:r>
        </w:p>
      </w:docPartBody>
    </w:docPart>
    <w:docPart>
      <w:docPartPr>
        <w:name w:val="B9EE0D0D0F8344B38903EE07F9ACD073"/>
        <w:category>
          <w:name w:val="General"/>
          <w:gallery w:val="placeholder"/>
        </w:category>
        <w:types>
          <w:type w:val="bbPlcHdr"/>
        </w:types>
        <w:behaviors>
          <w:behavior w:val="content"/>
        </w:behaviors>
        <w:guid w:val="{C73ABAE4-B924-4642-9347-94353C0FC9AF}"/>
      </w:docPartPr>
      <w:docPartBody>
        <w:p w:rsidR="00445BA3" w:rsidRDefault="001B70C4">
          <w:pPr>
            <w:pStyle w:val="B9EE0D0D0F8344B38903EE07F9ACD073"/>
          </w:pPr>
          <w:r w:rsidRPr="009A3F06">
            <w:t>Dates From</w:t>
          </w:r>
        </w:p>
      </w:docPartBody>
    </w:docPart>
    <w:docPart>
      <w:docPartPr>
        <w:name w:val="A5EE49CA75114F2C912B57606F91E493"/>
        <w:category>
          <w:name w:val="General"/>
          <w:gallery w:val="placeholder"/>
        </w:category>
        <w:types>
          <w:type w:val="bbPlcHdr"/>
        </w:types>
        <w:behaviors>
          <w:behavior w:val="content"/>
        </w:behaviors>
        <w:guid w:val="{360DE3F3-D92F-4C53-AFFA-7ED5AB968724}"/>
      </w:docPartPr>
      <w:docPartBody>
        <w:p w:rsidR="00445BA3" w:rsidRDefault="001B70C4">
          <w:pPr>
            <w:pStyle w:val="A5EE49CA75114F2C912B57606F91E493"/>
          </w:pPr>
          <w:r w:rsidRPr="009A3F06">
            <w:t>To</w:t>
          </w:r>
        </w:p>
      </w:docPartBody>
    </w:docPart>
    <w:docPart>
      <w:docPartPr>
        <w:name w:val="621F27D324204DD6B2066C99E691F919"/>
        <w:category>
          <w:name w:val="General"/>
          <w:gallery w:val="placeholder"/>
        </w:category>
        <w:types>
          <w:type w:val="bbPlcHdr"/>
        </w:types>
        <w:behaviors>
          <w:behavior w:val="content"/>
        </w:behaviors>
        <w:guid w:val="{1C932CCC-E99D-47F0-BBAA-DF268DE5887F}"/>
      </w:docPartPr>
      <w:docPartBody>
        <w:p w:rsidR="00445BA3" w:rsidRDefault="001B70C4">
          <w:pPr>
            <w:pStyle w:val="621F27D324204DD6B2066C99E691F919"/>
          </w:pPr>
          <w:r w:rsidRPr="0087650A">
            <w:t>Job Title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FZYaoTi">
    <w:altName w:val="方正姚体"/>
    <w:panose1 w:val="02010601030101010101"/>
    <w:charset w:val="86"/>
    <w:family w:val="auto"/>
    <w:pitch w:val="variable"/>
    <w:sig w:usb0="00000003"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C4"/>
    <w:rsid w:val="001B70C4"/>
    <w:rsid w:val="00427416"/>
    <w:rsid w:val="00445BA3"/>
    <w:rsid w:val="005E1CE9"/>
    <w:rsid w:val="006379BD"/>
    <w:rsid w:val="00757C83"/>
    <w:rsid w:val="00823AFE"/>
    <w:rsid w:val="0085044F"/>
    <w:rsid w:val="00B92695"/>
    <w:rsid w:val="00D20D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9D8098D064E9D8319A7648977A84D">
    <w:name w:val="44F9D8098D064E9D8319A7648977A84D"/>
  </w:style>
  <w:style w:type="paragraph" w:customStyle="1" w:styleId="001F98EAFC4349D9AB9EE4AEC12A2B81">
    <w:name w:val="001F98EAFC4349D9AB9EE4AEC12A2B81"/>
  </w:style>
  <w:style w:type="paragraph" w:customStyle="1" w:styleId="465A94A4B84149D3B4389DA42ADD4D05">
    <w:name w:val="465A94A4B84149D3B4389DA42ADD4D05"/>
  </w:style>
  <w:style w:type="paragraph" w:customStyle="1" w:styleId="11BA0DD809B943F98D2F2D9528570F9C">
    <w:name w:val="11BA0DD809B943F98D2F2D9528570F9C"/>
  </w:style>
  <w:style w:type="paragraph" w:customStyle="1" w:styleId="7C61EA02C88246C3B5617CCAC666E664">
    <w:name w:val="7C61EA02C88246C3B5617CCAC666E664"/>
  </w:style>
  <w:style w:type="paragraph" w:customStyle="1" w:styleId="F482D343578F47798A5A3F328E4F88C7">
    <w:name w:val="F482D343578F47798A5A3F328E4F88C7"/>
  </w:style>
  <w:style w:type="paragraph" w:customStyle="1" w:styleId="AD347161D88D4BFA825F92054B7FEBB9">
    <w:name w:val="AD347161D88D4BFA825F92054B7FEBB9"/>
  </w:style>
  <w:style w:type="paragraph" w:customStyle="1" w:styleId="54A5E3FAD5524AC094AE3CA9D78DFDAC">
    <w:name w:val="54A5E3FAD5524AC094AE3CA9D78DFDAC"/>
  </w:style>
  <w:style w:type="paragraph" w:customStyle="1" w:styleId="3E5411FF739E42B79A0467CE5FAB715D">
    <w:name w:val="3E5411FF739E42B79A0467CE5FAB715D"/>
  </w:style>
  <w:style w:type="paragraph" w:customStyle="1" w:styleId="B9EE0D0D0F8344B38903EE07F9ACD073">
    <w:name w:val="B9EE0D0D0F8344B38903EE07F9ACD073"/>
  </w:style>
  <w:style w:type="paragraph" w:customStyle="1" w:styleId="A5EE49CA75114F2C912B57606F91E493">
    <w:name w:val="A5EE49CA75114F2C912B57606F91E493"/>
  </w:style>
  <w:style w:type="paragraph" w:customStyle="1" w:styleId="621F27D324204DD6B2066C99E691F919">
    <w:name w:val="621F27D324204DD6B2066C99E691F919"/>
  </w:style>
  <w:style w:type="paragraph" w:customStyle="1" w:styleId="48C26A4B11C24D41BAD771B8C69B43C4">
    <w:name w:val="48C26A4B11C24D41BAD771B8C69B43C4"/>
  </w:style>
  <w:style w:type="paragraph" w:customStyle="1" w:styleId="21870FEA8F1E4380BDF2FDAC10C7B4D9">
    <w:name w:val="21870FEA8F1E4380BDF2FDAC10C7B4D9"/>
  </w:style>
  <w:style w:type="paragraph" w:customStyle="1" w:styleId="B2026075991348B5BA178BEE9C548B21">
    <w:name w:val="B2026075991348B5BA178BEE9C548B21"/>
  </w:style>
  <w:style w:type="paragraph" w:customStyle="1" w:styleId="25EC3A42F23C4DA98BA91D742CB20D29">
    <w:name w:val="25EC3A42F23C4DA98BA91D742CB20D29"/>
  </w:style>
  <w:style w:type="paragraph" w:customStyle="1" w:styleId="2F0A97739CD540869ECA12926893B543">
    <w:name w:val="2F0A97739CD540869ECA12926893B543"/>
  </w:style>
  <w:style w:type="character" w:styleId="Strong">
    <w:name w:val="Strong"/>
    <w:basedOn w:val="DefaultParagraphFont"/>
    <w:uiPriority w:val="4"/>
    <w:qFormat/>
    <w:rPr>
      <w:b/>
      <w:bCs/>
    </w:rPr>
  </w:style>
  <w:style w:type="paragraph" w:customStyle="1" w:styleId="BE8475AE32A041E39EDF10E3DC535922">
    <w:name w:val="BE8475AE32A041E39EDF10E3DC535922"/>
  </w:style>
  <w:style w:type="paragraph" w:customStyle="1" w:styleId="EC4FF805FF2048C39166746BE3267416">
    <w:name w:val="EC4FF805FF2048C39166746BE3267416"/>
  </w:style>
  <w:style w:type="paragraph" w:customStyle="1" w:styleId="8C59AE623D834A658B1D2980B473B9BC">
    <w:name w:val="8C59AE623D834A658B1D2980B473B9BC"/>
  </w:style>
  <w:style w:type="paragraph" w:customStyle="1" w:styleId="D1818186BB654440A68BA8C005D88B0E">
    <w:name w:val="D1818186BB654440A68BA8C005D88B0E"/>
  </w:style>
  <w:style w:type="paragraph" w:customStyle="1" w:styleId="178EE9B11D4248DCA1A7AAAE1A136EE1">
    <w:name w:val="178EE9B11D4248DCA1A7AAAE1A136EE1"/>
  </w:style>
  <w:style w:type="paragraph" w:customStyle="1" w:styleId="F53DEA23CAA649A99B096B081289F1EF">
    <w:name w:val="F53DEA23CAA649A99B096B081289F1EF"/>
  </w:style>
  <w:style w:type="paragraph" w:customStyle="1" w:styleId="C348F646E147474E9935FA5BD5889499">
    <w:name w:val="C348F646E147474E9935FA5BD5889499"/>
  </w:style>
  <w:style w:type="paragraph" w:customStyle="1" w:styleId="23D6019CCCF7455A9563D7E6B290D869">
    <w:name w:val="23D6019CCCF7455A9563D7E6B290D869"/>
  </w:style>
  <w:style w:type="paragraph" w:customStyle="1" w:styleId="8474DC0569A44B1685CEF1E3101CBEAA">
    <w:name w:val="8474DC0569A44B1685CEF1E3101CBEAA"/>
  </w:style>
  <w:style w:type="paragraph" w:customStyle="1" w:styleId="4D6D943F11CE46F3942926DD04F438AF">
    <w:name w:val="4D6D943F11CE46F3942926DD04F438AF"/>
  </w:style>
  <w:style w:type="paragraph" w:customStyle="1" w:styleId="E22599F4D88C4943A27FBC93D23FA813">
    <w:name w:val="E22599F4D88C4943A27FBC93D23FA813"/>
  </w:style>
  <w:style w:type="paragraph" w:customStyle="1" w:styleId="65F67DD9008442738AC36264E910D9FC">
    <w:name w:val="65F67DD9008442738AC36264E910D9FC"/>
  </w:style>
  <w:style w:type="paragraph" w:customStyle="1" w:styleId="F20C32B6B24748DBA693EA3A1D8C8E5A">
    <w:name w:val="F20C32B6B24748DBA693EA3A1D8C8E5A"/>
  </w:style>
  <w:style w:type="paragraph" w:customStyle="1" w:styleId="8B0FE35B3BDE421C974256735B105C3F">
    <w:name w:val="8B0FE35B3BDE421C974256735B105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212-000-0000</CompanyPhone>
  <CompanyFax/>
  <CompanyEmail>someone@smail.com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Entry-level resume.dotx</Template>
  <TotalTime>0</TotalTime>
  <Pages>1</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Someone Great</dc:title>
  <dc:subject/>
  <dc:creator>Christopher StLouis</dc:creator>
  <cp:keywords/>
  <dc:description/>
  <cp:lastModifiedBy>Imran Afzal</cp:lastModifiedBy>
  <cp:revision>3</cp:revision>
  <cp:lastPrinted>2020-05-04T23:50:00Z</cp:lastPrinted>
  <dcterms:created xsi:type="dcterms:W3CDTF">2020-05-04T23:50:00Z</dcterms:created>
  <dcterms:modified xsi:type="dcterms:W3CDTF">2020-05-04T23:50:00Z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